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8C59B" w14:textId="77777777" w:rsidR="00A04052" w:rsidRPr="00FB57E7" w:rsidRDefault="00234D89" w:rsidP="00ED0FAE">
      <w:pPr>
        <w:spacing w:after="0" w:line="360" w:lineRule="auto"/>
        <w:rPr>
          <w:rFonts w:ascii="Times New Roman" w:eastAsia="思源黑体" w:hAnsi="Times New Roman" w:cs="Times New Roman"/>
          <w:b/>
          <w:bCs/>
          <w:color w:val="595959" w:themeColor="text1" w:themeTint="A6"/>
          <w:kern w:val="28"/>
          <w:sz w:val="28"/>
          <w:szCs w:val="28"/>
        </w:rPr>
      </w:pPr>
      <w:r w:rsidRPr="00FB57E7">
        <w:rPr>
          <w:rFonts w:ascii="Times New Roman" w:eastAsia="思源黑体" w:hAnsi="Times New Roman" w:cs="Times New Roman"/>
          <w:b/>
          <w:bCs/>
          <w:color w:val="595959" w:themeColor="text1" w:themeTint="A6"/>
          <w:kern w:val="28"/>
          <w:sz w:val="28"/>
          <w:szCs w:val="28"/>
        </w:rPr>
        <w:t xml:space="preserve">Lesson Plan </w:t>
      </w:r>
      <w:r w:rsidR="00A04052" w:rsidRPr="00FB57E7">
        <w:rPr>
          <w:rFonts w:ascii="Times New Roman" w:eastAsia="思源黑体" w:hAnsi="Times New Roman" w:cs="Times New Roman"/>
          <w:b/>
          <w:bCs/>
          <w:color w:val="595959" w:themeColor="text1" w:themeTint="A6"/>
          <w:kern w:val="28"/>
          <w:sz w:val="28"/>
          <w:szCs w:val="28"/>
        </w:rPr>
        <w:t>Format Guidelines:</w:t>
      </w:r>
    </w:p>
    <w:p w14:paraId="1D91A959" w14:textId="77777777" w:rsidR="0052003C" w:rsidRPr="00774E01" w:rsidRDefault="0052003C" w:rsidP="00ED0FAE">
      <w:pPr>
        <w:spacing w:after="0" w:line="360" w:lineRule="auto"/>
        <w:rPr>
          <w:rFonts w:ascii="Times New Roman" w:eastAsia="思源黑体" w:hAnsi="Times New Roman" w:cs="Times New Roman"/>
          <w:b/>
          <w:bCs/>
          <w:color w:val="595959" w:themeColor="text1" w:themeTint="A6"/>
          <w:kern w:val="28"/>
        </w:rPr>
      </w:pPr>
    </w:p>
    <w:p w14:paraId="781A6D3B" w14:textId="77777777" w:rsidR="00774E01" w:rsidRPr="00774E01" w:rsidRDefault="00234D89" w:rsidP="00ED0FAE">
      <w:pPr>
        <w:spacing w:after="0" w:line="360" w:lineRule="auto"/>
        <w:rPr>
          <w:rFonts w:ascii="Times New Roman" w:eastAsia="思源黑体" w:hAnsi="Times New Roman" w:cs="Times New Roman"/>
          <w:color w:val="595959" w:themeColor="text1" w:themeTint="A6"/>
          <w:kern w:val="28"/>
        </w:rPr>
      </w:pPr>
      <w:r w:rsidRPr="00774E01">
        <w:rPr>
          <w:rFonts w:ascii="Times New Roman" w:eastAsia="思源黑体" w:hAnsi="Times New Roman" w:cs="Times New Roman"/>
          <w:b/>
          <w:bCs/>
          <w:color w:val="595959" w:themeColor="text1" w:themeTint="A6"/>
          <w:kern w:val="28"/>
        </w:rPr>
        <w:t>Paper Size:</w:t>
      </w:r>
      <w:r w:rsidRPr="00774E01">
        <w:rPr>
          <w:rFonts w:ascii="Times New Roman" w:eastAsia="思源黑体" w:hAnsi="Times New Roman" w:cs="Times New Roman"/>
          <w:color w:val="595959" w:themeColor="text1" w:themeTint="A6"/>
          <w:kern w:val="28"/>
        </w:rPr>
        <w:t xml:space="preserve"> </w:t>
      </w:r>
      <w:r w:rsidRPr="00DF14F2">
        <w:rPr>
          <w:rFonts w:ascii="Times New Roman" w:eastAsia="思源黑体" w:hAnsi="Times New Roman" w:cs="Times New Roman"/>
          <w:b/>
          <w:bCs/>
          <w:color w:val="595959" w:themeColor="text1" w:themeTint="A6"/>
          <w:kern w:val="28"/>
        </w:rPr>
        <w:t>A4</w:t>
      </w:r>
      <w:r w:rsidRPr="00774E01">
        <w:rPr>
          <w:rFonts w:ascii="Times New Roman" w:eastAsia="思源黑体" w:hAnsi="Times New Roman" w:cs="Times New Roman"/>
          <w:color w:val="595959" w:themeColor="text1" w:themeTint="A6"/>
          <w:kern w:val="28"/>
        </w:rPr>
        <w:t xml:space="preserve"> </w:t>
      </w:r>
      <w:r w:rsidR="00DF14F2">
        <w:rPr>
          <w:rFonts w:ascii="Times New Roman" w:eastAsia="思源黑体" w:hAnsi="Times New Roman" w:cs="Times New Roman"/>
          <w:color w:val="595959" w:themeColor="text1" w:themeTint="A6"/>
          <w:kern w:val="28"/>
        </w:rPr>
        <w:t xml:space="preserve"> </w:t>
      </w:r>
      <w:r w:rsidR="00774E01" w:rsidRPr="00774E01">
        <w:rPr>
          <w:rFonts w:ascii="Times New Roman" w:eastAsia="思源黑体" w:hAnsi="Times New Roman" w:cs="Times New Roman"/>
          <w:color w:val="595959" w:themeColor="text1" w:themeTint="A6"/>
          <w:kern w:val="28"/>
        </w:rPr>
        <w:t xml:space="preserve"> </w:t>
      </w:r>
      <w:r w:rsidR="00774E01">
        <w:rPr>
          <w:rFonts w:ascii="Times New Roman" w:eastAsia="思源黑体" w:hAnsi="Times New Roman" w:cs="Times New Roman"/>
          <w:color w:val="595959" w:themeColor="text1" w:themeTint="A6"/>
          <w:kern w:val="28"/>
        </w:rPr>
        <w:t xml:space="preserve"> </w:t>
      </w:r>
      <w:proofErr w:type="gramStart"/>
      <w:r w:rsidR="00774E01">
        <w:rPr>
          <w:rFonts w:ascii="Times New Roman" w:eastAsia="思源黑体" w:hAnsi="Times New Roman" w:cs="Times New Roman"/>
          <w:color w:val="595959" w:themeColor="text1" w:themeTint="A6"/>
          <w:kern w:val="28"/>
        </w:rPr>
        <w:t xml:space="preserve"> </w:t>
      </w:r>
      <w:r w:rsidR="00DF14F2">
        <w:rPr>
          <w:rFonts w:ascii="Times New Roman" w:eastAsia="思源黑体" w:hAnsi="Times New Roman" w:cs="Times New Roman"/>
          <w:color w:val="595959" w:themeColor="text1" w:themeTint="A6"/>
          <w:kern w:val="28"/>
        </w:rPr>
        <w:t xml:space="preserve"> </w:t>
      </w:r>
      <w:r w:rsidR="006E61EB">
        <w:rPr>
          <w:rFonts w:ascii="Times New Roman" w:eastAsia="思源黑体" w:hAnsi="Times New Roman" w:cs="Times New Roman"/>
          <w:color w:val="595959" w:themeColor="text1" w:themeTint="A6"/>
          <w:kern w:val="28"/>
        </w:rPr>
        <w:t xml:space="preserve"> </w:t>
      </w:r>
      <w:r w:rsidRPr="00774E01">
        <w:rPr>
          <w:rFonts w:ascii="Times New Roman" w:eastAsia="思源黑体" w:hAnsi="Times New Roman" w:cs="Times New Roman"/>
          <w:color w:val="595959" w:themeColor="text1" w:themeTint="A6"/>
          <w:kern w:val="28"/>
        </w:rPr>
        <w:t>(</w:t>
      </w:r>
      <w:proofErr w:type="gramEnd"/>
      <w:r w:rsidRPr="00774E01">
        <w:rPr>
          <w:rFonts w:ascii="Times New Roman" w:eastAsia="思源黑体" w:hAnsi="Times New Roman" w:cs="Times New Roman"/>
          <w:color w:val="595959" w:themeColor="text1" w:themeTint="A6"/>
          <w:kern w:val="28"/>
        </w:rPr>
        <w:t>8.3 x 11.7 in</w:t>
      </w:r>
      <w:r w:rsidR="006E61EB">
        <w:rPr>
          <w:rFonts w:ascii="Times New Roman" w:eastAsia="思源黑体" w:hAnsi="Times New Roman" w:cs="Times New Roman"/>
          <w:color w:val="595959" w:themeColor="text1" w:themeTint="A6"/>
          <w:kern w:val="28"/>
        </w:rPr>
        <w:t xml:space="preserve"> / </w:t>
      </w:r>
      <w:r w:rsidRPr="00774E01">
        <w:rPr>
          <w:rFonts w:ascii="Times New Roman" w:eastAsia="思源黑体" w:hAnsi="Times New Roman" w:cs="Times New Roman"/>
          <w:color w:val="595959" w:themeColor="text1" w:themeTint="A6"/>
          <w:kern w:val="28"/>
        </w:rPr>
        <w:t>21.0 x 29.7 cm)</w:t>
      </w:r>
      <w:r w:rsidR="00774E01" w:rsidRPr="00774E01">
        <w:rPr>
          <w:rFonts w:ascii="Times New Roman" w:eastAsia="思源黑体" w:hAnsi="Times New Roman" w:cs="Times New Roman"/>
          <w:color w:val="595959" w:themeColor="text1" w:themeTint="A6"/>
          <w:kern w:val="28"/>
        </w:rPr>
        <w:t>; or</w:t>
      </w:r>
    </w:p>
    <w:p w14:paraId="28DD6F97" w14:textId="77777777" w:rsidR="00A04052" w:rsidRPr="00774E01" w:rsidRDefault="00774E01" w:rsidP="00ED0FAE">
      <w:pPr>
        <w:spacing w:after="0" w:line="360" w:lineRule="auto"/>
        <w:rPr>
          <w:rFonts w:ascii="Times New Roman" w:eastAsia="思源黑体" w:hAnsi="Times New Roman" w:cs="Times New Roman"/>
          <w:color w:val="595959" w:themeColor="text1" w:themeTint="A6"/>
          <w:kern w:val="28"/>
        </w:rPr>
      </w:pPr>
      <w:r w:rsidRPr="00774E01">
        <w:rPr>
          <w:rFonts w:ascii="Times New Roman" w:eastAsia="思源黑体" w:hAnsi="Times New Roman" w:cs="Times New Roman"/>
          <w:color w:val="595959" w:themeColor="text1" w:themeTint="A6"/>
          <w:kern w:val="28"/>
        </w:rPr>
        <w:tab/>
        <w:t xml:space="preserve">       </w:t>
      </w:r>
      <w:r w:rsidR="00234D89" w:rsidRPr="00DF14F2">
        <w:rPr>
          <w:rFonts w:ascii="Times New Roman" w:eastAsia="思源黑体" w:hAnsi="Times New Roman" w:cs="Times New Roman"/>
          <w:b/>
          <w:bCs/>
          <w:color w:val="595959" w:themeColor="text1" w:themeTint="A6"/>
          <w:kern w:val="28"/>
        </w:rPr>
        <w:t>Letter</w:t>
      </w:r>
      <w:r w:rsidR="006E61EB">
        <w:rPr>
          <w:rFonts w:ascii="Times New Roman" w:eastAsia="思源黑体" w:hAnsi="Times New Roman" w:cs="Times New Roman"/>
          <w:color w:val="595959" w:themeColor="text1" w:themeTint="A6"/>
          <w:kern w:val="28"/>
        </w:rPr>
        <w:t xml:space="preserve"> </w:t>
      </w:r>
      <w:r w:rsidRPr="00774E01">
        <w:rPr>
          <w:rFonts w:ascii="Times New Roman" w:eastAsia="思源黑体" w:hAnsi="Times New Roman" w:cs="Times New Roman"/>
          <w:color w:val="595959" w:themeColor="text1" w:themeTint="A6"/>
          <w:kern w:val="28"/>
        </w:rPr>
        <w:t>(8.5 x 11.0 in</w:t>
      </w:r>
      <w:r w:rsidR="006E61EB">
        <w:rPr>
          <w:rFonts w:ascii="Times New Roman" w:eastAsia="思源黑体" w:hAnsi="Times New Roman" w:cs="Times New Roman"/>
          <w:color w:val="595959" w:themeColor="text1" w:themeTint="A6"/>
          <w:kern w:val="28"/>
        </w:rPr>
        <w:t xml:space="preserve"> / </w:t>
      </w:r>
      <w:r w:rsidRPr="00774E01">
        <w:rPr>
          <w:rFonts w:ascii="Times New Roman" w:eastAsia="思源黑体" w:hAnsi="Times New Roman" w:cs="Times New Roman"/>
          <w:color w:val="595959" w:themeColor="text1" w:themeTint="A6"/>
          <w:kern w:val="28"/>
        </w:rPr>
        <w:t>21</w:t>
      </w:r>
      <w:r>
        <w:rPr>
          <w:rFonts w:ascii="Times New Roman" w:eastAsia="思源黑体" w:hAnsi="Times New Roman" w:cs="Times New Roman"/>
          <w:color w:val="595959" w:themeColor="text1" w:themeTint="A6"/>
          <w:kern w:val="28"/>
        </w:rPr>
        <w:t>.</w:t>
      </w:r>
      <w:r w:rsidRPr="00774E01">
        <w:rPr>
          <w:rFonts w:ascii="Times New Roman" w:eastAsia="思源黑体" w:hAnsi="Times New Roman" w:cs="Times New Roman"/>
          <w:color w:val="595959" w:themeColor="text1" w:themeTint="A6"/>
          <w:kern w:val="28"/>
        </w:rPr>
        <w:t>6 x 27</w:t>
      </w:r>
      <w:r>
        <w:rPr>
          <w:rFonts w:ascii="Times New Roman" w:eastAsia="思源黑体" w:hAnsi="Times New Roman" w:cs="Times New Roman"/>
          <w:color w:val="595959" w:themeColor="text1" w:themeTint="A6"/>
          <w:kern w:val="28"/>
        </w:rPr>
        <w:t>.</w:t>
      </w:r>
      <w:r w:rsidRPr="00774E01">
        <w:rPr>
          <w:rFonts w:ascii="Times New Roman" w:eastAsia="思源黑体" w:hAnsi="Times New Roman" w:cs="Times New Roman"/>
          <w:color w:val="595959" w:themeColor="text1" w:themeTint="A6"/>
          <w:kern w:val="28"/>
        </w:rPr>
        <w:t>9</w:t>
      </w:r>
      <w:r>
        <w:rPr>
          <w:rFonts w:ascii="Times New Roman" w:eastAsia="思源黑体" w:hAnsi="Times New Roman" w:cs="Times New Roman"/>
          <w:color w:val="595959" w:themeColor="text1" w:themeTint="A6"/>
          <w:kern w:val="28"/>
        </w:rPr>
        <w:t xml:space="preserve"> cm</w:t>
      </w:r>
      <w:r w:rsidRPr="00774E01">
        <w:rPr>
          <w:rFonts w:ascii="Times New Roman" w:eastAsia="思源黑体" w:hAnsi="Times New Roman" w:cs="Times New Roman"/>
          <w:color w:val="595959" w:themeColor="text1" w:themeTint="A6"/>
          <w:kern w:val="28"/>
        </w:rPr>
        <w:t>)</w:t>
      </w:r>
      <w:proofErr w:type="gramStart"/>
      <w:r w:rsidR="00DF14F2">
        <w:rPr>
          <w:rFonts w:ascii="Times New Roman" w:eastAsia="思源黑体" w:hAnsi="Times New Roman" w:cs="Times New Roman"/>
          <w:color w:val="595959" w:themeColor="text1" w:themeTint="A6"/>
          <w:kern w:val="28"/>
        </w:rPr>
        <w:t xml:space="preserve"> </w:t>
      </w:r>
      <w:r w:rsidR="00913A03">
        <w:rPr>
          <w:rFonts w:ascii="Times New Roman" w:eastAsia="思源黑体" w:hAnsi="Times New Roman" w:cs="Times New Roman"/>
          <w:color w:val="595959" w:themeColor="text1" w:themeTint="A6"/>
          <w:kern w:val="28"/>
        </w:rPr>
        <w:t xml:space="preserve">  </w:t>
      </w:r>
      <w:r w:rsidR="00DF14F2">
        <w:rPr>
          <w:rFonts w:ascii="Times New Roman" w:eastAsia="思源黑体" w:hAnsi="Times New Roman" w:cs="Times New Roman" w:hint="eastAsia"/>
          <w:color w:val="595959" w:themeColor="text1" w:themeTint="A6"/>
          <w:kern w:val="28"/>
        </w:rPr>
        <w:t>(</w:t>
      </w:r>
      <w:proofErr w:type="gramEnd"/>
      <w:r w:rsidR="00DF14F2" w:rsidRPr="00774E01">
        <w:rPr>
          <w:rFonts w:ascii="Times New Roman" w:eastAsia="思源黑体" w:hAnsi="Times New Roman" w:cs="Times New Roman"/>
          <w:color w:val="595959" w:themeColor="text1" w:themeTint="A6"/>
          <w:kern w:val="28"/>
        </w:rPr>
        <w:t>US’ standard</w:t>
      </w:r>
      <w:r w:rsidR="00DF14F2">
        <w:rPr>
          <w:rFonts w:ascii="Times New Roman" w:eastAsia="思源黑体" w:hAnsi="Times New Roman" w:cs="Times New Roman"/>
          <w:color w:val="595959" w:themeColor="text1" w:themeTint="A6"/>
          <w:kern w:val="28"/>
        </w:rPr>
        <w:t>)</w:t>
      </w:r>
    </w:p>
    <w:p w14:paraId="520EB0C5" w14:textId="77777777" w:rsidR="00774E01" w:rsidRDefault="00DF14F2" w:rsidP="00ED0FAE">
      <w:pPr>
        <w:spacing w:after="0" w:line="360" w:lineRule="auto"/>
        <w:rPr>
          <w:rFonts w:ascii="Times New Roman" w:eastAsia="思源黑体" w:hAnsi="Times New Roman" w:cs="Times New Roman"/>
          <w:color w:val="595959" w:themeColor="text1" w:themeTint="A6"/>
          <w:kern w:val="28"/>
        </w:rPr>
      </w:pPr>
      <w:r w:rsidRPr="009403AD">
        <w:rPr>
          <w:rFonts w:ascii="Times New Roman" w:eastAsia="思源黑体" w:hAnsi="Times New Roman" w:cs="Times New Roman"/>
          <w:b/>
          <w:bCs/>
          <w:color w:val="595959" w:themeColor="text1" w:themeTint="A6"/>
          <w:kern w:val="28"/>
        </w:rPr>
        <w:t>Margin:</w:t>
      </w:r>
      <w:r>
        <w:rPr>
          <w:rFonts w:ascii="Times New Roman" w:eastAsia="思源黑体" w:hAnsi="Times New Roman" w:cs="Times New Roman"/>
          <w:color w:val="595959" w:themeColor="text1" w:themeTint="A6"/>
          <w:kern w:val="28"/>
        </w:rPr>
        <w:t xml:space="preserve"> </w:t>
      </w:r>
      <w:r w:rsidRPr="009403AD">
        <w:rPr>
          <w:rFonts w:ascii="Times New Roman" w:eastAsia="思源黑体" w:hAnsi="Times New Roman" w:cs="Times New Roman"/>
          <w:b/>
          <w:bCs/>
          <w:color w:val="595959" w:themeColor="text1" w:themeTint="A6"/>
          <w:kern w:val="28"/>
        </w:rPr>
        <w:t>Top</w:t>
      </w:r>
      <w:r w:rsidR="009403AD">
        <w:rPr>
          <w:rFonts w:ascii="Times New Roman" w:eastAsia="思源黑体" w:hAnsi="Times New Roman" w:cs="Times New Roman"/>
          <w:color w:val="595959" w:themeColor="text1" w:themeTint="A6"/>
          <w:kern w:val="28"/>
        </w:rPr>
        <w:t xml:space="preserve"> – 1 in</w:t>
      </w:r>
      <w:r w:rsidR="006E61EB">
        <w:rPr>
          <w:rFonts w:ascii="Times New Roman" w:eastAsia="思源黑体" w:hAnsi="Times New Roman" w:cs="Times New Roman"/>
          <w:color w:val="595959" w:themeColor="text1" w:themeTint="A6"/>
          <w:kern w:val="28"/>
        </w:rPr>
        <w:t xml:space="preserve"> /</w:t>
      </w:r>
      <w:r w:rsidR="009403AD">
        <w:rPr>
          <w:rFonts w:ascii="Times New Roman" w:eastAsia="思源黑体" w:hAnsi="Times New Roman" w:cs="Times New Roman"/>
          <w:color w:val="595959" w:themeColor="text1" w:themeTint="A6"/>
          <w:kern w:val="28"/>
        </w:rPr>
        <w:t xml:space="preserve"> 2.54 cm</w:t>
      </w:r>
      <w:r w:rsidR="009403AD">
        <w:rPr>
          <w:rFonts w:ascii="Times New Roman" w:eastAsia="思源黑体" w:hAnsi="Times New Roman" w:cs="Times New Roman"/>
          <w:color w:val="595959" w:themeColor="text1" w:themeTint="A6"/>
          <w:kern w:val="28"/>
        </w:rPr>
        <w:tab/>
      </w:r>
      <w:r w:rsidR="009403AD">
        <w:rPr>
          <w:rFonts w:ascii="Times New Roman" w:eastAsia="思源黑体" w:hAnsi="Times New Roman" w:cs="Times New Roman"/>
          <w:color w:val="595959" w:themeColor="text1" w:themeTint="A6"/>
          <w:kern w:val="28"/>
        </w:rPr>
        <w:tab/>
      </w:r>
      <w:r w:rsidR="009403AD" w:rsidRPr="006E61EB">
        <w:rPr>
          <w:rFonts w:ascii="Times New Roman" w:eastAsia="思源黑体" w:hAnsi="Times New Roman" w:cs="Times New Roman"/>
          <w:b/>
          <w:bCs/>
          <w:color w:val="595959" w:themeColor="text1" w:themeTint="A6"/>
          <w:kern w:val="28"/>
        </w:rPr>
        <w:t>Bottom</w:t>
      </w:r>
      <w:r w:rsidR="009403AD">
        <w:rPr>
          <w:rFonts w:ascii="Times New Roman" w:eastAsia="思源黑体" w:hAnsi="Times New Roman" w:cs="Times New Roman"/>
          <w:color w:val="595959" w:themeColor="text1" w:themeTint="A6"/>
          <w:kern w:val="28"/>
        </w:rPr>
        <w:t xml:space="preserve"> – 0.5 in</w:t>
      </w:r>
      <w:r w:rsidR="006E61EB">
        <w:rPr>
          <w:rFonts w:ascii="Times New Roman" w:eastAsia="思源黑体" w:hAnsi="Times New Roman" w:cs="Times New Roman"/>
          <w:color w:val="595959" w:themeColor="text1" w:themeTint="A6"/>
          <w:kern w:val="28"/>
        </w:rPr>
        <w:t xml:space="preserve"> / </w:t>
      </w:r>
      <w:r w:rsidR="009403AD">
        <w:rPr>
          <w:rFonts w:ascii="Times New Roman" w:eastAsia="思源黑体" w:hAnsi="Times New Roman" w:cs="Times New Roman"/>
          <w:color w:val="595959" w:themeColor="text1" w:themeTint="A6"/>
          <w:kern w:val="28"/>
        </w:rPr>
        <w:t>1.27 cm</w:t>
      </w:r>
    </w:p>
    <w:p w14:paraId="18A06942" w14:textId="77777777" w:rsidR="009403AD" w:rsidRDefault="009403AD"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color w:val="595959" w:themeColor="text1" w:themeTint="A6"/>
          <w:kern w:val="28"/>
        </w:rPr>
        <w:tab/>
        <w:t xml:space="preserve">  </w:t>
      </w:r>
      <w:r w:rsidRPr="009403AD">
        <w:rPr>
          <w:rFonts w:ascii="Times New Roman" w:eastAsia="思源黑体" w:hAnsi="Times New Roman" w:cs="Times New Roman"/>
          <w:b/>
          <w:bCs/>
          <w:color w:val="595959" w:themeColor="text1" w:themeTint="A6"/>
          <w:kern w:val="28"/>
        </w:rPr>
        <w:t>Left</w:t>
      </w:r>
      <w:r>
        <w:rPr>
          <w:rFonts w:ascii="Times New Roman" w:eastAsia="思源黑体" w:hAnsi="Times New Roman" w:cs="Times New Roman"/>
          <w:color w:val="595959" w:themeColor="text1" w:themeTint="A6"/>
          <w:kern w:val="28"/>
        </w:rPr>
        <w:t xml:space="preserve"> – 0.5</w:t>
      </w:r>
      <w:r w:rsidR="006E61EB">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color w:val="595959" w:themeColor="text1" w:themeTint="A6"/>
          <w:kern w:val="28"/>
        </w:rPr>
        <w:t>in</w:t>
      </w:r>
      <w:r w:rsidR="006E61EB">
        <w:rPr>
          <w:rFonts w:ascii="Times New Roman" w:eastAsia="思源黑体" w:hAnsi="Times New Roman" w:cs="Times New Roman"/>
          <w:color w:val="595959" w:themeColor="text1" w:themeTint="A6"/>
          <w:kern w:val="28"/>
        </w:rPr>
        <w:t xml:space="preserve"> / 1.27 cm</w:t>
      </w:r>
      <w:r w:rsidR="006E61EB">
        <w:rPr>
          <w:rFonts w:ascii="Times New Roman" w:eastAsia="思源黑体" w:hAnsi="Times New Roman" w:cs="Times New Roman"/>
          <w:color w:val="595959" w:themeColor="text1" w:themeTint="A6"/>
          <w:kern w:val="28"/>
        </w:rPr>
        <w:tab/>
      </w:r>
      <w:r w:rsidR="006E61EB">
        <w:rPr>
          <w:rFonts w:ascii="Times New Roman" w:eastAsia="思源黑体" w:hAnsi="Times New Roman" w:cs="Times New Roman"/>
          <w:color w:val="595959" w:themeColor="text1" w:themeTint="A6"/>
          <w:kern w:val="28"/>
        </w:rPr>
        <w:tab/>
      </w:r>
      <w:r w:rsidR="006E61EB" w:rsidRPr="006E61EB">
        <w:rPr>
          <w:rFonts w:ascii="Times New Roman" w:eastAsia="思源黑体" w:hAnsi="Times New Roman" w:cs="Times New Roman"/>
          <w:b/>
          <w:bCs/>
          <w:color w:val="595959" w:themeColor="text1" w:themeTint="A6"/>
          <w:kern w:val="28"/>
        </w:rPr>
        <w:t>Right</w:t>
      </w:r>
      <w:r w:rsidR="006E61EB">
        <w:rPr>
          <w:rFonts w:ascii="Times New Roman" w:eastAsia="思源黑体" w:hAnsi="Times New Roman" w:cs="Times New Roman"/>
          <w:color w:val="595959" w:themeColor="text1" w:themeTint="A6"/>
          <w:kern w:val="28"/>
        </w:rPr>
        <w:t xml:space="preserve"> – </w:t>
      </w:r>
      <w:r w:rsidR="00913A03">
        <w:rPr>
          <w:rFonts w:ascii="Times New Roman" w:eastAsia="思源黑体" w:hAnsi="Times New Roman" w:cs="Times New Roman"/>
          <w:color w:val="595959" w:themeColor="text1" w:themeTint="A6"/>
          <w:kern w:val="28"/>
        </w:rPr>
        <w:t xml:space="preserve">   </w:t>
      </w:r>
      <w:r w:rsidR="006E61EB">
        <w:rPr>
          <w:rFonts w:ascii="Times New Roman" w:eastAsia="思源黑体" w:hAnsi="Times New Roman" w:cs="Times New Roman"/>
          <w:color w:val="595959" w:themeColor="text1" w:themeTint="A6"/>
          <w:kern w:val="28"/>
        </w:rPr>
        <w:t>0.5 in / 1.27 cm</w:t>
      </w:r>
    </w:p>
    <w:p w14:paraId="5CF2CDD6" w14:textId="77777777" w:rsidR="0052003C" w:rsidRDefault="0052003C" w:rsidP="00ED0FAE">
      <w:pPr>
        <w:spacing w:after="0" w:line="360" w:lineRule="auto"/>
        <w:rPr>
          <w:rFonts w:ascii="Times New Roman" w:eastAsia="思源黑体" w:hAnsi="Times New Roman" w:cs="Times New Roman"/>
          <w:color w:val="595959" w:themeColor="text1" w:themeTint="A6"/>
          <w:kern w:val="28"/>
        </w:rPr>
      </w:pPr>
    </w:p>
    <w:p w14:paraId="69CF61CE" w14:textId="77777777" w:rsidR="00DF14F2" w:rsidRPr="006E61EB" w:rsidRDefault="0052003C" w:rsidP="00ED0FAE">
      <w:pPr>
        <w:spacing w:after="0" w:line="360" w:lineRule="auto"/>
        <w:rPr>
          <w:rFonts w:ascii="Times New Roman" w:eastAsia="思源黑体" w:hAnsi="Times New Roman" w:cs="Times New Roman"/>
          <w:color w:val="595959" w:themeColor="text1" w:themeTint="A6"/>
          <w:kern w:val="28"/>
        </w:rPr>
      </w:pPr>
      <w:r w:rsidRPr="0052003C">
        <w:rPr>
          <w:rFonts w:ascii="Times New Roman" w:eastAsia="思源黑体" w:hAnsi="Times New Roman" w:cs="Times New Roman" w:hint="eastAsia"/>
          <w:b/>
          <w:bCs/>
          <w:color w:val="595959" w:themeColor="text1" w:themeTint="A6"/>
          <w:kern w:val="28"/>
        </w:rPr>
        <w:t>F</w:t>
      </w:r>
      <w:r w:rsidRPr="0052003C">
        <w:rPr>
          <w:rFonts w:ascii="Times New Roman" w:eastAsia="思源黑体" w:hAnsi="Times New Roman" w:cs="Times New Roman"/>
          <w:b/>
          <w:bCs/>
          <w:color w:val="595959" w:themeColor="text1" w:themeTint="A6"/>
          <w:kern w:val="28"/>
        </w:rPr>
        <w:t>ront Size:</w:t>
      </w:r>
      <w:r>
        <w:rPr>
          <w:rFonts w:ascii="Times New Roman" w:eastAsia="思源黑体" w:hAnsi="Times New Roman" w:cs="Times New Roman"/>
          <w:color w:val="595959" w:themeColor="text1" w:themeTint="A6"/>
          <w:kern w:val="28"/>
        </w:rPr>
        <w:t xml:space="preserve"> </w:t>
      </w:r>
      <w:r w:rsidRPr="0052003C">
        <w:rPr>
          <w:rFonts w:ascii="Times New Roman" w:eastAsia="思源黑体" w:hAnsi="Times New Roman" w:cs="Times New Roman"/>
          <w:b/>
          <w:bCs/>
          <w:color w:val="595959" w:themeColor="text1" w:themeTint="A6"/>
          <w:kern w:val="28"/>
        </w:rPr>
        <w:t>Mark Pro</w:t>
      </w:r>
      <w:r>
        <w:rPr>
          <w:rFonts w:ascii="Times New Roman" w:eastAsia="思源黑体" w:hAnsi="Times New Roman" w:cs="Times New Roman"/>
          <w:color w:val="595959" w:themeColor="text1" w:themeTint="A6"/>
          <w:kern w:val="28"/>
        </w:rPr>
        <w:t xml:space="preserve"> &amp; </w:t>
      </w:r>
      <w:r w:rsidRPr="0052003C">
        <w:rPr>
          <w:rFonts w:ascii="Times New Roman" w:eastAsia="思源黑体" w:hAnsi="Times New Roman" w:cs="Times New Roman"/>
          <w:b/>
          <w:bCs/>
          <w:color w:val="595959" w:themeColor="text1" w:themeTint="A6"/>
          <w:kern w:val="28"/>
        </w:rPr>
        <w:t xml:space="preserve">Mark </w:t>
      </w:r>
      <w:r w:rsidRPr="0052003C">
        <w:rPr>
          <w:rFonts w:ascii="Times New Roman" w:eastAsia="思源黑体" w:hAnsi="Times New Roman" w:cs="Times New Roman" w:hint="eastAsia"/>
          <w:b/>
          <w:bCs/>
          <w:color w:val="595959" w:themeColor="text1" w:themeTint="A6"/>
          <w:kern w:val="28"/>
        </w:rPr>
        <w:t>Pro</w:t>
      </w:r>
      <w:r w:rsidRPr="0052003C">
        <w:rPr>
          <w:rFonts w:ascii="Times New Roman" w:eastAsia="思源黑体" w:hAnsi="Times New Roman" w:cs="Times New Roman"/>
          <w:b/>
          <w:bCs/>
          <w:color w:val="595959" w:themeColor="text1" w:themeTint="A6"/>
          <w:kern w:val="28"/>
        </w:rPr>
        <w:t xml:space="preserve"> </w:t>
      </w:r>
      <w:r w:rsidRPr="0052003C">
        <w:rPr>
          <w:rFonts w:ascii="Times New Roman" w:eastAsia="思源黑体" w:hAnsi="Times New Roman" w:cs="Times New Roman" w:hint="eastAsia"/>
          <w:b/>
          <w:bCs/>
          <w:color w:val="595959" w:themeColor="text1" w:themeTint="A6"/>
          <w:kern w:val="28"/>
        </w:rPr>
        <w:t>Medium</w:t>
      </w:r>
    </w:p>
    <w:p w14:paraId="53E81E96" w14:textId="77777777" w:rsidR="00DF14F2" w:rsidRDefault="006D2EE4" w:rsidP="00ED0FAE">
      <w:pPr>
        <w:spacing w:after="0" w:line="360" w:lineRule="auto"/>
        <w:rPr>
          <w:rFonts w:ascii="Times New Roman" w:eastAsia="思源黑体" w:hAnsi="Times New Roman" w:cs="Times New Roman"/>
          <w:color w:val="595959" w:themeColor="text1" w:themeTint="A6"/>
          <w:kern w:val="28"/>
        </w:rPr>
      </w:pPr>
      <w:r w:rsidRPr="006D2EE4">
        <w:rPr>
          <w:rFonts w:ascii="Times New Roman" w:eastAsia="思源黑体" w:hAnsi="Times New Roman" w:cs="Times New Roman" w:hint="eastAsia"/>
          <w:b/>
          <w:bCs/>
          <w:color w:val="595959" w:themeColor="text1" w:themeTint="A6"/>
          <w:kern w:val="28"/>
        </w:rPr>
        <w:t>Title</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w:t>
      </w:r>
      <w:proofErr w:type="gramStart"/>
      <w:r>
        <w:rPr>
          <w:rFonts w:ascii="Times New Roman" w:eastAsia="思源黑体" w:hAnsi="Times New Roman" w:cs="Times New Roman"/>
          <w:color w:val="595959" w:themeColor="text1" w:themeTint="A6"/>
          <w:kern w:val="28"/>
        </w:rPr>
        <w:t>e.g.</w:t>
      </w:r>
      <w:proofErr w:type="gramEnd"/>
      <w:r>
        <w:rPr>
          <w:rFonts w:ascii="Times New Roman" w:eastAsia="思源黑体" w:hAnsi="Times New Roman" w:cs="Times New Roman"/>
          <w:color w:val="595959" w:themeColor="text1" w:themeTint="A6"/>
          <w:kern w:val="28"/>
        </w:rPr>
        <w:t xml:space="preserve"> Lesson 4 Visualizing the Global Warming) – </w:t>
      </w:r>
      <w:r w:rsidRPr="006D2EE4">
        <w:rPr>
          <w:rFonts w:ascii="Times New Roman" w:eastAsia="思源黑体" w:hAnsi="Times New Roman" w:cs="Times New Roman" w:hint="eastAsia"/>
          <w:b/>
          <w:bCs/>
          <w:color w:val="595959" w:themeColor="text1" w:themeTint="A6"/>
          <w:kern w:val="28"/>
        </w:rPr>
        <w:t>18</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points</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Mark</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Pro</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Medium</w:t>
      </w:r>
      <w:r>
        <w:rPr>
          <w:rFonts w:ascii="Times New Roman" w:eastAsia="思源黑体" w:hAnsi="Times New Roman" w:cs="Times New Roman"/>
          <w:b/>
          <w:bCs/>
          <w:color w:val="595959" w:themeColor="text1" w:themeTint="A6"/>
          <w:kern w:val="28"/>
        </w:rPr>
        <w:t>, Bold Added</w:t>
      </w:r>
    </w:p>
    <w:p w14:paraId="0AEA38E9" w14:textId="77777777" w:rsidR="00DF14F2" w:rsidRDefault="006D2EE4" w:rsidP="00ED0FAE">
      <w:pPr>
        <w:spacing w:after="0" w:line="360" w:lineRule="auto"/>
        <w:rPr>
          <w:rFonts w:ascii="Times New Roman" w:eastAsia="思源黑体" w:hAnsi="Times New Roman" w:cs="Times New Roman"/>
          <w:color w:val="595959" w:themeColor="text1" w:themeTint="A6"/>
          <w:kern w:val="28"/>
        </w:rPr>
      </w:pPr>
      <w:r w:rsidRPr="00B46C92">
        <w:rPr>
          <w:rFonts w:ascii="Times New Roman" w:eastAsia="思源黑体" w:hAnsi="Times New Roman" w:cs="Times New Roman" w:hint="eastAsia"/>
          <w:b/>
          <w:bCs/>
          <w:color w:val="595959" w:themeColor="text1" w:themeTint="A6"/>
          <w:kern w:val="28"/>
        </w:rPr>
        <w:t>H</w:t>
      </w:r>
      <w:r w:rsidRPr="00B46C92">
        <w:rPr>
          <w:rFonts w:ascii="Times New Roman" w:eastAsia="思源黑体" w:hAnsi="Times New Roman" w:cs="Times New Roman"/>
          <w:b/>
          <w:bCs/>
          <w:color w:val="595959" w:themeColor="text1" w:themeTint="A6"/>
          <w:kern w:val="28"/>
        </w:rPr>
        <w:t>eading</w:t>
      </w:r>
      <w:r>
        <w:rPr>
          <w:rFonts w:ascii="Times New Roman" w:eastAsia="思源黑体" w:hAnsi="Times New Roman" w:cs="Times New Roman"/>
          <w:color w:val="595959" w:themeColor="text1" w:themeTint="A6"/>
          <w:kern w:val="28"/>
        </w:rPr>
        <w:t xml:space="preserve"> </w:t>
      </w:r>
      <w:r w:rsidR="00B46C92">
        <w:rPr>
          <w:rFonts w:ascii="Times New Roman" w:eastAsia="思源黑体" w:hAnsi="Times New Roman" w:cs="Times New Roman"/>
          <w:color w:val="595959" w:themeColor="text1" w:themeTint="A6"/>
          <w:kern w:val="28"/>
        </w:rPr>
        <w:t>(</w:t>
      </w:r>
      <w:proofErr w:type="gramStart"/>
      <w:r w:rsidR="00B46C92">
        <w:rPr>
          <w:rFonts w:ascii="Times New Roman" w:eastAsia="思源黑体" w:hAnsi="Times New Roman" w:cs="Times New Roman"/>
          <w:color w:val="595959" w:themeColor="text1" w:themeTint="A6"/>
          <w:kern w:val="28"/>
        </w:rPr>
        <w:t>e.g.</w:t>
      </w:r>
      <w:proofErr w:type="gramEnd"/>
      <w:r w:rsidR="00B46C92">
        <w:rPr>
          <w:rFonts w:ascii="Times New Roman" w:eastAsia="思源黑体" w:hAnsi="Times New Roman" w:cs="Times New Roman"/>
          <w:color w:val="595959" w:themeColor="text1" w:themeTint="A6"/>
          <w:kern w:val="28"/>
        </w:rPr>
        <w:t xml:space="preserve"> Objectives/Activities/Section 1 Introduction/…) – </w:t>
      </w:r>
      <w:r w:rsidR="00B46C92" w:rsidRPr="00B46C92">
        <w:rPr>
          <w:rFonts w:ascii="Times New Roman" w:eastAsia="思源黑体" w:hAnsi="Times New Roman" w:cs="Times New Roman"/>
          <w:b/>
          <w:bCs/>
          <w:color w:val="595959" w:themeColor="text1" w:themeTint="A6"/>
          <w:kern w:val="28"/>
        </w:rPr>
        <w:t>14 points Mark Pro Medium, Bold Added</w:t>
      </w:r>
    </w:p>
    <w:p w14:paraId="56960302" w14:textId="77777777" w:rsidR="00B46C92" w:rsidRDefault="00B46C92" w:rsidP="00ED0FAE">
      <w:pPr>
        <w:spacing w:after="0" w:line="360" w:lineRule="auto"/>
        <w:rPr>
          <w:rFonts w:ascii="Times New Roman" w:eastAsia="思源黑体" w:hAnsi="Times New Roman" w:cs="Times New Roman"/>
          <w:b/>
          <w:bCs/>
          <w:color w:val="595959" w:themeColor="text1" w:themeTint="A6"/>
          <w:kern w:val="28"/>
        </w:rPr>
      </w:pPr>
      <w:r w:rsidRPr="00F44037">
        <w:rPr>
          <w:rFonts w:ascii="Times New Roman" w:eastAsia="思源黑体" w:hAnsi="Times New Roman" w:cs="Times New Roman" w:hint="eastAsia"/>
          <w:b/>
          <w:bCs/>
          <w:color w:val="595959" w:themeColor="text1" w:themeTint="A6"/>
          <w:kern w:val="28"/>
        </w:rPr>
        <w:t>S</w:t>
      </w:r>
      <w:r w:rsidRPr="00F44037">
        <w:rPr>
          <w:rFonts w:ascii="Times New Roman" w:eastAsia="思源黑体" w:hAnsi="Times New Roman" w:cs="Times New Roman"/>
          <w:b/>
          <w:bCs/>
          <w:color w:val="595959" w:themeColor="text1" w:themeTint="A6"/>
          <w:kern w:val="28"/>
        </w:rPr>
        <w:t>ub-heading</w:t>
      </w:r>
      <w:r>
        <w:rPr>
          <w:rFonts w:ascii="Times New Roman" w:eastAsia="思源黑体" w:hAnsi="Times New Roman" w:cs="Times New Roman"/>
          <w:color w:val="595959" w:themeColor="text1" w:themeTint="A6"/>
          <w:kern w:val="28"/>
        </w:rPr>
        <w:t xml:space="preserve"> (</w:t>
      </w:r>
      <w:proofErr w:type="gramStart"/>
      <w:r>
        <w:rPr>
          <w:rFonts w:ascii="Times New Roman" w:eastAsia="思源黑体" w:hAnsi="Times New Roman" w:cs="Times New Roman"/>
          <w:color w:val="595959" w:themeColor="text1" w:themeTint="A6"/>
          <w:kern w:val="28"/>
        </w:rPr>
        <w:t>e.g.</w:t>
      </w:r>
      <w:proofErr w:type="gramEnd"/>
      <w:r>
        <w:rPr>
          <w:rFonts w:ascii="Times New Roman" w:eastAsia="思源黑体" w:hAnsi="Times New Roman" w:cs="Times New Roman"/>
          <w:color w:val="595959" w:themeColor="text1" w:themeTint="A6"/>
          <w:kern w:val="28"/>
        </w:rPr>
        <w:t xml:space="preserve"> Procedure/</w:t>
      </w:r>
      <w:r>
        <w:rPr>
          <w:rFonts w:ascii="Times New Roman" w:eastAsia="思源黑体" w:hAnsi="Times New Roman" w:cs="Times New Roman" w:hint="eastAsia"/>
          <w:color w:val="595959" w:themeColor="text1" w:themeTint="A6"/>
          <w:kern w:val="28"/>
        </w:rPr>
        <w:t>Step</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1/</w:t>
      </w:r>
      <w:r w:rsidR="00F44037">
        <w:rPr>
          <w:rFonts w:ascii="Times New Roman" w:eastAsia="思源黑体" w:hAnsi="Times New Roman" w:cs="Times New Roman"/>
          <w:color w:val="595959" w:themeColor="text1" w:themeTint="A6"/>
          <w:kern w:val="28"/>
        </w:rPr>
        <w:t>…; headings within the main content</w:t>
      </w:r>
      <w:r>
        <w:rPr>
          <w:rFonts w:ascii="Times New Roman" w:eastAsia="思源黑体" w:hAnsi="Times New Roman" w:cs="Times New Roman"/>
          <w:color w:val="595959" w:themeColor="text1" w:themeTint="A6"/>
          <w:kern w:val="28"/>
        </w:rPr>
        <w:t xml:space="preserve">) – </w:t>
      </w:r>
      <w:r w:rsidRPr="00F44037">
        <w:rPr>
          <w:rFonts w:ascii="Times New Roman" w:eastAsia="思源黑体" w:hAnsi="Times New Roman" w:cs="Times New Roman"/>
          <w:b/>
          <w:bCs/>
          <w:color w:val="595959" w:themeColor="text1" w:themeTint="A6"/>
          <w:kern w:val="28"/>
        </w:rPr>
        <w:t>11 points Mark Pro Medium, Bold Added</w:t>
      </w:r>
    </w:p>
    <w:p w14:paraId="53FE3EB0" w14:textId="77777777" w:rsidR="00F44037" w:rsidRDefault="00F44037" w:rsidP="00ED0FAE">
      <w:pPr>
        <w:spacing w:after="0" w:line="360" w:lineRule="auto"/>
        <w:rPr>
          <w:rFonts w:ascii="Times New Roman" w:eastAsia="思源黑体" w:hAnsi="Times New Roman" w:cs="Times New Roman"/>
          <w:b/>
          <w:bCs/>
          <w:color w:val="595959" w:themeColor="text1" w:themeTint="A6"/>
          <w:kern w:val="28"/>
        </w:rPr>
      </w:pPr>
      <w:r w:rsidRPr="00F44037">
        <w:rPr>
          <w:rFonts w:ascii="Times New Roman" w:eastAsia="思源黑体" w:hAnsi="Times New Roman" w:cs="Times New Roman" w:hint="eastAsia"/>
          <w:b/>
          <w:bCs/>
          <w:color w:val="595959" w:themeColor="text1" w:themeTint="A6"/>
          <w:kern w:val="28"/>
        </w:rPr>
        <w:t>M</w:t>
      </w:r>
      <w:r w:rsidRPr="00F44037">
        <w:rPr>
          <w:rFonts w:ascii="Times New Roman" w:eastAsia="思源黑体" w:hAnsi="Times New Roman" w:cs="Times New Roman"/>
          <w:b/>
          <w:bCs/>
          <w:color w:val="595959" w:themeColor="text1" w:themeTint="A6"/>
          <w:kern w:val="28"/>
        </w:rPr>
        <w:t>ain content</w:t>
      </w:r>
      <w:r>
        <w:rPr>
          <w:rFonts w:ascii="Times New Roman" w:eastAsia="思源黑体" w:hAnsi="Times New Roman" w:cs="Times New Roman"/>
          <w:color w:val="595959" w:themeColor="text1" w:themeTint="A6"/>
          <w:kern w:val="28"/>
        </w:rPr>
        <w:t xml:space="preserve"> – </w:t>
      </w:r>
      <w:r w:rsidRPr="00F44037">
        <w:rPr>
          <w:rFonts w:ascii="Times New Roman" w:eastAsia="思源黑体" w:hAnsi="Times New Roman" w:cs="Times New Roman"/>
          <w:b/>
          <w:bCs/>
          <w:color w:val="595959" w:themeColor="text1" w:themeTint="A6"/>
          <w:kern w:val="28"/>
        </w:rPr>
        <w:t>11 points Mark Pro</w:t>
      </w:r>
    </w:p>
    <w:p w14:paraId="5BB7D368" w14:textId="77777777" w:rsidR="00FB57E7" w:rsidRPr="00FB57E7" w:rsidRDefault="00FB57E7"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hint="eastAsia"/>
          <w:color w:val="595959" w:themeColor="text1" w:themeTint="A6"/>
          <w:kern w:val="28"/>
        </w:rPr>
        <w:t xml:space="preserve"> </w:t>
      </w:r>
      <w:r>
        <w:rPr>
          <w:rFonts w:ascii="Times New Roman" w:eastAsia="思源黑体" w:hAnsi="Times New Roman" w:cs="Times New Roman"/>
          <w:color w:val="595959" w:themeColor="text1" w:themeTint="A6"/>
          <w:kern w:val="28"/>
        </w:rPr>
        <w:t xml:space="preserve">                          Bold added for </w:t>
      </w:r>
      <w:r>
        <w:rPr>
          <w:rFonts w:ascii="Times New Roman" w:eastAsia="思源黑体" w:hAnsi="Times New Roman" w:cs="Times New Roman" w:hint="eastAsia"/>
          <w:color w:val="595959" w:themeColor="text1" w:themeTint="A6"/>
          <w:kern w:val="28"/>
        </w:rPr>
        <w:t>emphasis</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when</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necessary</w:t>
      </w:r>
    </w:p>
    <w:p w14:paraId="36362515" w14:textId="77777777" w:rsidR="00ED0FAE" w:rsidRPr="00ED0FAE" w:rsidRDefault="00ED0FAE"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hint="eastAsia"/>
          <w:b/>
          <w:bCs/>
          <w:color w:val="595959" w:themeColor="text1" w:themeTint="A6"/>
          <w:kern w:val="28"/>
        </w:rPr>
        <w:t>I</w:t>
      </w:r>
      <w:r>
        <w:rPr>
          <w:rFonts w:ascii="Times New Roman" w:eastAsia="思源黑体" w:hAnsi="Times New Roman" w:cs="Times New Roman"/>
          <w:b/>
          <w:bCs/>
          <w:color w:val="595959" w:themeColor="text1" w:themeTint="A6"/>
          <w:kern w:val="28"/>
        </w:rPr>
        <w:t xml:space="preserve">ndentation: </w:t>
      </w:r>
      <w:r>
        <w:rPr>
          <w:rFonts w:ascii="Times New Roman" w:eastAsia="思源黑体" w:hAnsi="Times New Roman" w:cs="Times New Roman"/>
          <w:color w:val="595959" w:themeColor="text1" w:themeTint="A6"/>
          <w:kern w:val="28"/>
        </w:rPr>
        <w:t>not for the main content</w:t>
      </w:r>
    </w:p>
    <w:p w14:paraId="56396A79" w14:textId="77777777" w:rsidR="00F44037" w:rsidRDefault="00913A03"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b/>
          <w:bCs/>
          <w:color w:val="595959" w:themeColor="text1" w:themeTint="A6"/>
          <w:kern w:val="28"/>
        </w:rPr>
        <w:t>Line</w:t>
      </w:r>
      <w:r w:rsidR="00F44037" w:rsidRPr="00F44037">
        <w:rPr>
          <w:rFonts w:ascii="Times New Roman" w:eastAsia="思源黑体" w:hAnsi="Times New Roman" w:cs="Times New Roman"/>
          <w:b/>
          <w:bCs/>
          <w:color w:val="595959" w:themeColor="text1" w:themeTint="A6"/>
          <w:kern w:val="28"/>
        </w:rPr>
        <w:t xml:space="preserve"> Spacing:</w:t>
      </w:r>
      <w:r w:rsidR="00F44037">
        <w:rPr>
          <w:rFonts w:ascii="Times New Roman" w:eastAsia="思源黑体" w:hAnsi="Times New Roman" w:cs="Times New Roman"/>
          <w:color w:val="595959" w:themeColor="text1" w:themeTint="A6"/>
          <w:kern w:val="28"/>
        </w:rPr>
        <w:t xml:space="preserve"> 1.5 lines</w:t>
      </w:r>
      <w:r>
        <w:rPr>
          <w:rFonts w:ascii="Times New Roman" w:eastAsia="思源黑体" w:hAnsi="Times New Roman" w:cs="Times New Roman"/>
          <w:color w:val="595959" w:themeColor="text1" w:themeTint="A6"/>
          <w:kern w:val="28"/>
        </w:rPr>
        <w:t xml:space="preserve"> (or 22 points at least)</w:t>
      </w:r>
    </w:p>
    <w:p w14:paraId="73B6879C" w14:textId="77777777" w:rsidR="00F44037" w:rsidRDefault="00F44037" w:rsidP="00ED0FAE">
      <w:pPr>
        <w:spacing w:after="0" w:line="360" w:lineRule="auto"/>
        <w:rPr>
          <w:rFonts w:ascii="Times New Roman" w:eastAsia="思源黑体" w:hAnsi="Times New Roman" w:cs="Times New Roman"/>
          <w:color w:val="595959" w:themeColor="text1" w:themeTint="A6"/>
          <w:kern w:val="28"/>
        </w:rPr>
      </w:pPr>
    </w:p>
    <w:p w14:paraId="3C7D5BD7" w14:textId="77777777" w:rsidR="000A04A5" w:rsidRPr="00FB57E7" w:rsidRDefault="000A04A5" w:rsidP="000A04A5">
      <w:pPr>
        <w:spacing w:after="0" w:line="360" w:lineRule="auto"/>
        <w:rPr>
          <w:rFonts w:ascii="Times New Roman" w:eastAsia="思源黑体" w:hAnsi="Times New Roman" w:cs="Times New Roman"/>
          <w:b/>
          <w:bCs/>
          <w:color w:val="595959" w:themeColor="text1" w:themeTint="A6"/>
          <w:kern w:val="28"/>
        </w:rPr>
      </w:pPr>
      <w:r w:rsidRPr="00FB57E7">
        <w:rPr>
          <w:rFonts w:ascii="Times New Roman" w:eastAsia="思源黑体" w:hAnsi="Times New Roman" w:cs="Times New Roman"/>
          <w:b/>
          <w:bCs/>
          <w:color w:val="595959" w:themeColor="text1" w:themeTint="A6"/>
          <w:kern w:val="28"/>
        </w:rPr>
        <w:t>Spelling and punctuation:</w:t>
      </w:r>
    </w:p>
    <w:p w14:paraId="30391DCC" w14:textId="77777777" w:rsidR="000A04A5" w:rsidRDefault="000A04A5" w:rsidP="000A04A5">
      <w:pPr>
        <w:spacing w:after="0" w:line="360" w:lineRule="auto"/>
        <w:rPr>
          <w:rFonts w:ascii="Times New Roman" w:eastAsia="思源黑体" w:hAnsi="Times New Roman" w:cs="Times New Roman"/>
          <w:color w:val="595959" w:themeColor="text1" w:themeTint="A6"/>
          <w:kern w:val="28"/>
        </w:rPr>
      </w:pPr>
      <w:r w:rsidRPr="00FB57E7">
        <w:rPr>
          <w:rFonts w:ascii="Times New Roman" w:eastAsia="思源黑体" w:hAnsi="Times New Roman" w:cs="Times New Roman"/>
          <w:color w:val="595959" w:themeColor="text1" w:themeTint="A6"/>
          <w:kern w:val="28"/>
        </w:rPr>
        <w:t>American English</w:t>
      </w:r>
      <w:r>
        <w:rPr>
          <w:rFonts w:ascii="Times New Roman" w:eastAsia="思源黑体" w:hAnsi="Times New Roman" w:cs="Times New Roman"/>
          <w:color w:val="595959" w:themeColor="text1" w:themeTint="A6"/>
          <w:kern w:val="28"/>
        </w:rPr>
        <w:t xml:space="preserve"> and rules for North America</w:t>
      </w:r>
    </w:p>
    <w:p w14:paraId="1A38FB05" w14:textId="77777777" w:rsidR="000A04A5" w:rsidRDefault="000A04A5" w:rsidP="000A04A5">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hint="eastAsia"/>
          <w:color w:val="595959" w:themeColor="text1" w:themeTint="A6"/>
          <w:kern w:val="28"/>
        </w:rPr>
        <w:t>B</w:t>
      </w:r>
      <w:r>
        <w:rPr>
          <w:rFonts w:ascii="Times New Roman" w:eastAsia="思源黑体" w:hAnsi="Times New Roman" w:cs="Times New Roman"/>
          <w:color w:val="595959" w:themeColor="text1" w:themeTint="A6"/>
          <w:kern w:val="28"/>
        </w:rPr>
        <w:t>ritish English and rules for the Commonwealth, and the EU</w:t>
      </w:r>
    </w:p>
    <w:p w14:paraId="1702B57A" w14:textId="77777777" w:rsidR="000A04A5" w:rsidRDefault="000A04A5" w:rsidP="000A04A5">
      <w:pPr>
        <w:spacing w:after="0" w:line="360" w:lineRule="auto"/>
        <w:rPr>
          <w:rFonts w:ascii="Times New Roman" w:eastAsia="思源黑体" w:hAnsi="Times New Roman" w:cs="Times New Roman"/>
          <w:color w:val="595959" w:themeColor="text1" w:themeTint="A6"/>
          <w:kern w:val="28"/>
        </w:rPr>
      </w:pPr>
    </w:p>
    <w:p w14:paraId="5DF8C7CF" w14:textId="77777777" w:rsidR="00ED0FAE" w:rsidRDefault="00ED0FAE" w:rsidP="00ED0FAE">
      <w:pPr>
        <w:spacing w:after="0" w:line="360" w:lineRule="auto"/>
        <w:rPr>
          <w:rFonts w:ascii="Times New Roman" w:eastAsia="思源黑体" w:hAnsi="Times New Roman" w:cs="Times New Roman"/>
          <w:color w:val="595959" w:themeColor="text1" w:themeTint="A6"/>
          <w:kern w:val="28"/>
        </w:rPr>
      </w:pPr>
      <w:r w:rsidRPr="00ED0FAE">
        <w:rPr>
          <w:rFonts w:ascii="Times New Roman" w:eastAsia="思源黑体" w:hAnsi="Times New Roman" w:cs="Times New Roman"/>
          <w:color w:val="595959" w:themeColor="text1" w:themeTint="A6"/>
          <w:kern w:val="28"/>
        </w:rPr>
        <w:t xml:space="preserve">Use </w:t>
      </w:r>
      <w:r w:rsidRPr="00FB57E7">
        <w:rPr>
          <w:rFonts w:ascii="Times New Roman" w:eastAsia="思源黑体" w:hAnsi="Times New Roman" w:cs="Times New Roman"/>
          <w:b/>
          <w:bCs/>
          <w:color w:val="595959" w:themeColor="text1" w:themeTint="A6"/>
          <w:kern w:val="28"/>
        </w:rPr>
        <w:t>endnotes</w:t>
      </w:r>
      <w:r w:rsidRPr="00ED0FAE">
        <w:rPr>
          <w:rFonts w:ascii="Times New Roman" w:eastAsia="思源黑体" w:hAnsi="Times New Roman" w:cs="Times New Roman"/>
          <w:color w:val="595959" w:themeColor="text1" w:themeTint="A6"/>
          <w:kern w:val="28"/>
        </w:rPr>
        <w:t xml:space="preserve"> rather than footnotes</w:t>
      </w:r>
    </w:p>
    <w:p w14:paraId="2C163CC6" w14:textId="77777777" w:rsidR="00FB57E7" w:rsidRDefault="00FB57E7" w:rsidP="00ED0FAE">
      <w:pPr>
        <w:spacing w:after="0" w:line="360" w:lineRule="auto"/>
        <w:rPr>
          <w:rFonts w:ascii="Times New Roman" w:eastAsia="思源黑体" w:hAnsi="Times New Roman" w:cs="Times New Roman"/>
          <w:color w:val="595959" w:themeColor="text1" w:themeTint="A6"/>
          <w:kern w:val="28"/>
        </w:rPr>
      </w:pPr>
      <w:r w:rsidRPr="00FB57E7">
        <w:rPr>
          <w:rFonts w:ascii="Times New Roman" w:eastAsia="思源黑体" w:hAnsi="Times New Roman" w:cs="Times New Roman"/>
          <w:b/>
          <w:bCs/>
          <w:color w:val="595959" w:themeColor="text1" w:themeTint="A6"/>
          <w:kern w:val="28"/>
        </w:rPr>
        <w:t>Works cited</w:t>
      </w:r>
      <w:r w:rsidRPr="00FB57E7">
        <w:rPr>
          <w:rFonts w:ascii="Times New Roman" w:eastAsia="思源黑体" w:hAnsi="Times New Roman" w:cs="Times New Roman" w:hint="eastAsia"/>
          <w:b/>
          <w:bCs/>
          <w:color w:val="595959" w:themeColor="text1" w:themeTint="A6"/>
          <w:kern w:val="28"/>
        </w:rPr>
        <w:t>:</w:t>
      </w:r>
      <w:r>
        <w:rPr>
          <w:rFonts w:ascii="Times New Roman" w:eastAsia="思源黑体" w:hAnsi="Times New Roman" w:cs="Times New Roman"/>
          <w:color w:val="595959" w:themeColor="text1" w:themeTint="A6"/>
          <w:kern w:val="28"/>
        </w:rPr>
        <w:t xml:space="preserve"> Harvard reference</w:t>
      </w:r>
      <w:r w:rsidR="007D72C9">
        <w:rPr>
          <w:rFonts w:ascii="Times New Roman" w:eastAsia="思源黑体" w:hAnsi="Times New Roman" w:cs="Times New Roman"/>
          <w:color w:val="595959" w:themeColor="text1" w:themeTint="A6"/>
          <w:kern w:val="28"/>
        </w:rPr>
        <w:t xml:space="preserve">, cf. </w:t>
      </w:r>
      <w:hyperlink r:id="rId11" w:history="1">
        <w:r w:rsidR="000A04A5" w:rsidRPr="00CE63FF">
          <w:rPr>
            <w:rStyle w:val="Hyperlink"/>
            <w:rFonts w:ascii="Times New Roman" w:eastAsia="思源黑体" w:hAnsi="Times New Roman" w:cs="Times New Roman"/>
            <w:kern w:val="28"/>
            <w14:textFill>
              <w14:solidFill>
                <w14:srgbClr w14:val="0000FF">
                  <w14:lumMod w14:val="65000"/>
                  <w14:lumOff w14:val="35000"/>
                </w14:srgbClr>
              </w14:solidFill>
            </w14:textFill>
          </w:rPr>
          <w:t>https://www.imperial.ac.uk/admin-services/library/learning-support/reference-management/harvard-style/</w:t>
        </w:r>
      </w:hyperlink>
    </w:p>
    <w:p w14:paraId="6C2632F9" w14:textId="77777777" w:rsidR="00ED0FAE" w:rsidRDefault="00ED0FAE" w:rsidP="00ED0FAE">
      <w:pPr>
        <w:spacing w:after="0" w:line="360" w:lineRule="auto"/>
        <w:rPr>
          <w:rFonts w:ascii="Times New Roman" w:eastAsia="思源黑体" w:hAnsi="Times New Roman" w:cs="Times New Roman"/>
          <w:color w:val="595959" w:themeColor="text1" w:themeTint="A6"/>
          <w:kern w:val="28"/>
        </w:rPr>
      </w:pPr>
    </w:p>
    <w:p w14:paraId="107E5965" w14:textId="77777777" w:rsidR="00FB57E7" w:rsidRPr="00F44037" w:rsidRDefault="000A04A5" w:rsidP="00ED0FAE">
      <w:pPr>
        <w:spacing w:after="0" w:line="360" w:lineRule="auto"/>
        <w:rPr>
          <w:rFonts w:ascii="Times New Roman" w:eastAsia="思源黑体" w:hAnsi="Times New Roman" w:cs="Times New Roman"/>
          <w:color w:val="595959" w:themeColor="text1" w:themeTint="A6"/>
          <w:kern w:val="28"/>
        </w:rPr>
      </w:pPr>
      <w:r w:rsidRPr="000A04A5">
        <w:rPr>
          <w:rFonts w:ascii="Times New Roman" w:eastAsia="思源黑体" w:hAnsi="Times New Roman" w:cs="Times New Roman" w:hint="eastAsia"/>
          <w:b/>
          <w:bCs/>
          <w:color w:val="595959" w:themeColor="text1" w:themeTint="A6"/>
          <w:kern w:val="28"/>
        </w:rPr>
        <w:t>D</w:t>
      </w:r>
      <w:r w:rsidRPr="000A04A5">
        <w:rPr>
          <w:rFonts w:ascii="Times New Roman" w:eastAsia="思源黑体" w:hAnsi="Times New Roman" w:cs="Times New Roman"/>
          <w:b/>
          <w:bCs/>
          <w:color w:val="595959" w:themeColor="text1" w:themeTint="A6"/>
          <w:kern w:val="28"/>
        </w:rPr>
        <w:t>elivery:</w:t>
      </w:r>
      <w:r>
        <w:rPr>
          <w:rFonts w:ascii="Times New Roman" w:eastAsia="思源黑体" w:hAnsi="Times New Roman" w:cs="Times New Roman"/>
          <w:color w:val="595959" w:themeColor="text1" w:themeTint="A6"/>
          <w:kern w:val="28"/>
        </w:rPr>
        <w:t xml:space="preserve"> PDF</w:t>
      </w:r>
    </w:p>
    <w:p w14:paraId="5A383090" w14:textId="77777777" w:rsidR="00A04052" w:rsidRDefault="00A04052" w:rsidP="00ED0FAE">
      <w:pPr>
        <w:spacing w:after="0" w:line="360" w:lineRule="auto"/>
        <w:rPr>
          <w:rFonts w:ascii="Mark Pro" w:eastAsia="思源黑体" w:hAnsi="Mark Pro"/>
          <w:color w:val="FFFFFF" w:themeColor="background1"/>
          <w:kern w:val="28"/>
        </w:rPr>
      </w:pPr>
      <w:r>
        <w:rPr>
          <w:rFonts w:ascii="Mark Pro" w:eastAsia="思源黑体" w:hAnsi="Mark Pro"/>
          <w:color w:val="FFFFFF" w:themeColor="background1"/>
          <w:kern w:val="28"/>
        </w:rPr>
        <w:br w:type="page"/>
      </w:r>
    </w:p>
    <w:p w14:paraId="59F084CA" w14:textId="4966C9F0" w:rsidR="0050073F" w:rsidRPr="00157F7F" w:rsidRDefault="00F302C4" w:rsidP="008620B1">
      <w:pPr>
        <w:spacing w:after="0"/>
        <w:jc w:val="center"/>
        <w:rPr>
          <w:rFonts w:ascii="Mark Pro" w:eastAsia="思源黑体" w:hAnsi="Mark Pro"/>
          <w:color w:val="FFFFFF" w:themeColor="background1"/>
          <w:kern w:val="28"/>
        </w:rPr>
      </w:pPr>
      <w:r>
        <w:rPr>
          <w:rFonts w:ascii="Mark Pro" w:eastAsia="思源黑体" w:hAnsi="Mark Pro"/>
          <w:noProof/>
          <w:color w:val="FFFFFF" w:themeColor="background1"/>
          <w:kern w:val="28"/>
        </w:rPr>
        <w:lastRenderedPageBreak/>
        <mc:AlternateContent>
          <mc:Choice Requires="wps">
            <w:drawing>
              <wp:anchor distT="0" distB="0" distL="114300" distR="114300" simplePos="0" relativeHeight="251658240" behindDoc="0" locked="0" layoutInCell="1" allowOverlap="1" wp14:anchorId="075DDD60" wp14:editId="374148EA">
                <wp:simplePos x="0" y="0"/>
                <wp:positionH relativeFrom="column">
                  <wp:posOffset>2029156</wp:posOffset>
                </wp:positionH>
                <wp:positionV relativeFrom="paragraph">
                  <wp:posOffset>300355</wp:posOffset>
                </wp:positionV>
                <wp:extent cx="360000" cy="234000"/>
                <wp:effectExtent l="19050" t="19050" r="21590" b="33020"/>
                <wp:wrapNone/>
                <wp:docPr id="3" name="Speech Bubble: Oval 3"/>
                <wp:cNvGraphicFramePr/>
                <a:graphic xmlns:a="http://schemas.openxmlformats.org/drawingml/2006/main">
                  <a:graphicData uri="http://schemas.microsoft.com/office/word/2010/wordprocessingShape">
                    <wps:wsp>
                      <wps:cNvSpPr/>
                      <wps:spPr>
                        <a:xfrm>
                          <a:off x="0" y="0"/>
                          <a:ext cx="360000" cy="234000"/>
                        </a:xfrm>
                        <a:prstGeom prst="wedgeEllipseCallout">
                          <a:avLst/>
                        </a:prstGeom>
                        <a:solidFill>
                          <a:srgbClr val="00CC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3B2E2A" w14:textId="77777777" w:rsidR="00F302C4" w:rsidRDefault="00F302C4" w:rsidP="00F30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DDD6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 o:spid="_x0000_s1026" type="#_x0000_t63" style="position:absolute;left:0;text-align:left;margin-left:159.8pt;margin-top:23.65pt;width:28.35pt;height:18.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" adj="6300,24300" fillcolor="#0cf" stroked="f" strokeweight="1pt">
                <v:textbox>
                  <w:txbxContent>
                    <w:p w14:paraId="103B2E2A" w14:textId="77777777" w:rsidR="00F302C4" w:rsidRDefault="00F302C4" w:rsidP="00F302C4">
                      <w:pPr>
                        <w:jc w:val="center"/>
                      </w:pPr>
                    </w:p>
                  </w:txbxContent>
                </v:textbox>
              </v:shape>
            </w:pict>
          </mc:Fallback>
        </mc:AlternateContent>
      </w:r>
      <w:r w:rsidR="001E5FFA" w:rsidRPr="00157F7F">
        <w:rPr>
          <w:rFonts w:ascii="Mark Pro" w:eastAsia="思源黑体" w:hAnsi="Mark Pro"/>
          <w:noProof/>
          <w:color w:val="FFFFFF" w:themeColor="background1"/>
          <w:kern w:val="28"/>
        </w:rPr>
        <mc:AlternateContent>
          <mc:Choice Requires="wps">
            <w:drawing>
              <wp:inline distT="0" distB="0" distL="0" distR="0" wp14:anchorId="5211E61F" wp14:editId="501F8DC3">
                <wp:extent cx="4572000" cy="984250"/>
                <wp:effectExtent l="0" t="0" r="0" b="0"/>
                <wp:docPr id="20"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385935" w14:textId="107BEDF9" w:rsidR="001E5FFA" w:rsidRPr="00F302C4" w:rsidRDefault="00F302C4" w:rsidP="008620B1">
                            <w:pPr>
                              <w:spacing w:after="0" w:line="360" w:lineRule="auto"/>
                              <w:jc w:val="center"/>
                              <w:rPr>
                                <w:rFonts w:ascii="Mark Pro Medium" w:hAnsi="Mark Pro Medium" w:cs="Arial"/>
                                <w:b/>
                                <w:bCs/>
                                <w:iCs/>
                                <w:color w:val="33CCFF"/>
                                <w:sz w:val="48"/>
                                <w:szCs w:val="48"/>
                              </w:rPr>
                            </w:pPr>
                            <w:r>
                              <w:rPr>
                                <w:rFonts w:ascii="Mark Pro Medium" w:hAnsi="Mark Pro Medium" w:cs="Arial"/>
                                <w:b/>
                                <w:bCs/>
                                <w:iCs/>
                                <w:color w:val="00CCFF"/>
                                <w:sz w:val="48"/>
                                <w:szCs w:val="48"/>
                              </w:rPr>
                              <w:t xml:space="preserve">   </w:t>
                            </w:r>
                            <w:r w:rsidR="008620B1" w:rsidRPr="00F302C4">
                              <w:rPr>
                                <w:rFonts w:ascii="Mark Pro Medium" w:hAnsi="Mark Pro Medium" w:cs="Arial"/>
                                <w:b/>
                                <w:bCs/>
                                <w:iCs/>
                                <w:color w:val="33CCFF"/>
                                <w:sz w:val="48"/>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211E61F" id="Rounded Rectangle 1" o:spid="_x0000_s1027"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" filled="f" stroked="f" strokeweight="1pt">
                <v:stroke joinstyle="miter"/>
                <v:textbox>
                  <w:txbxContent>
                    <w:p w14:paraId="35385935" w14:textId="107BEDF9" w:rsidR="001E5FFA" w:rsidRPr="00F302C4" w:rsidRDefault="00F302C4" w:rsidP="008620B1">
                      <w:pPr>
                        <w:spacing w:after="0" w:line="360" w:lineRule="auto"/>
                        <w:jc w:val="center"/>
                        <w:rPr>
                          <w:rFonts w:ascii="Mark Pro Medium" w:hAnsi="Mark Pro Medium" w:cs="Arial"/>
                          <w:b/>
                          <w:bCs/>
                          <w:iCs/>
                          <w:color w:val="33CCFF"/>
                          <w:sz w:val="48"/>
                          <w:szCs w:val="48"/>
                        </w:rPr>
                      </w:pPr>
                      <w:r>
                        <w:rPr>
                          <w:rFonts w:ascii="Mark Pro Medium" w:hAnsi="Mark Pro Medium" w:cs="Arial"/>
                          <w:b/>
                          <w:bCs/>
                          <w:iCs/>
                          <w:color w:val="00CCFF"/>
                          <w:sz w:val="48"/>
                          <w:szCs w:val="48"/>
                        </w:rPr>
                        <w:t xml:space="preserve">   </w:t>
                      </w:r>
                      <w:r w:rsidR="008620B1" w:rsidRPr="00F302C4">
                        <w:rPr>
                          <w:rFonts w:ascii="Mark Pro Medium" w:hAnsi="Mark Pro Medium" w:cs="Arial"/>
                          <w:b/>
                          <w:bCs/>
                          <w:iCs/>
                          <w:color w:val="33CCFF"/>
                          <w:sz w:val="48"/>
                          <w:szCs w:val="48"/>
                        </w:rPr>
                        <w:t>Introduction</w:t>
                      </w:r>
                    </w:p>
                  </w:txbxContent>
                </v:textbox>
                <w10:anchorlock/>
              </v:roundrect>
            </w:pict>
          </mc:Fallback>
        </mc:AlternateContent>
      </w:r>
    </w:p>
    <w:p w14:paraId="67407D65" w14:textId="6FBE6204" w:rsidR="003179E9" w:rsidRDefault="003179E9" w:rsidP="008B2D83">
      <w:pPr>
        <w:spacing w:after="0"/>
        <w:jc w:val="center"/>
        <w:rPr>
          <w:rFonts w:ascii="Mark Pro Medium" w:eastAsia="思源黑体" w:hAnsi="Mark Pro Medium" w:cs="Arial"/>
          <w:b/>
          <w:bCs/>
          <w:color w:val="595959" w:themeColor="text1" w:themeTint="A6"/>
          <w:w w:val="105"/>
          <w:kern w:val="28"/>
        </w:rPr>
      </w:pPr>
    </w:p>
    <w:p w14:paraId="41AA6C5F" w14:textId="0F07C459" w:rsidR="008A0169" w:rsidRPr="00157F7F" w:rsidRDefault="00C706AF" w:rsidP="00E4339D">
      <w:pPr>
        <w:spacing w:before="240" w:line="360" w:lineRule="auto"/>
        <w:rPr>
          <w:rFonts w:ascii="Mark Pro" w:eastAsia="思源黑体" w:hAnsi="Mark Pro"/>
          <w:b/>
          <w:kern w:val="28"/>
          <w:sz w:val="28"/>
          <w:szCs w:val="28"/>
        </w:rPr>
      </w:pPr>
      <w:r w:rsidRPr="00C706AF">
        <w:rPr>
          <w:rFonts w:ascii="Mark Pro Medium" w:eastAsia="思源黑体" w:hAnsi="Mark Pro Medium"/>
          <w:b/>
          <w:color w:val="A3D24E"/>
          <w:kern w:val="28"/>
          <w:sz w:val="28"/>
          <w:szCs w:val="28"/>
        </w:rPr>
        <w:t>1. Pedagogical approach</w:t>
      </w:r>
    </w:p>
    <w:p w14:paraId="4DFFE1DC" w14:textId="41999A49" w:rsidR="00C706AF" w:rsidRPr="00C706AF" w:rsidRDefault="00C706AF" w:rsidP="00C706AF">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C706AF">
        <w:rPr>
          <w:rFonts w:ascii="Mark Pro" w:eastAsia="思源黑体" w:hAnsi="Mark Pro" w:cs="Arial"/>
          <w:color w:val="595959" w:themeColor="text1" w:themeTint="A6"/>
          <w:w w:val="105"/>
          <w:kern w:val="28"/>
          <w:sz w:val="22"/>
          <w:szCs w:val="22"/>
        </w:rPr>
        <w:t xml:space="preserve">With Makeblock Education, the development of knowledge and skills is the combination of digital and physical tools that work together to provide a hands-on learning experience. Students actively engage with the lesson’s topic </w:t>
      </w:r>
      <w:proofErr w:type="gramStart"/>
      <w:r w:rsidRPr="00C706AF">
        <w:rPr>
          <w:rFonts w:ascii="Mark Pro" w:eastAsia="思源黑体" w:hAnsi="Mark Pro" w:cs="Arial"/>
          <w:color w:val="595959" w:themeColor="text1" w:themeTint="A6"/>
          <w:w w:val="105"/>
          <w:kern w:val="28"/>
          <w:sz w:val="22"/>
          <w:szCs w:val="22"/>
        </w:rPr>
        <w:t>in order to</w:t>
      </w:r>
      <w:proofErr w:type="gramEnd"/>
      <w:r w:rsidRPr="00C706AF">
        <w:rPr>
          <w:rFonts w:ascii="Mark Pro" w:eastAsia="思源黑体" w:hAnsi="Mark Pro" w:cs="Arial"/>
          <w:color w:val="595959" w:themeColor="text1" w:themeTint="A6"/>
          <w:w w:val="105"/>
          <w:kern w:val="28"/>
          <w:sz w:val="22"/>
          <w:szCs w:val="22"/>
        </w:rPr>
        <w:t xml:space="preserve"> solve a problem or create something new. It allows them to develop theoretical concepts from practical experience </w:t>
      </w:r>
      <w:r w:rsidR="21205E27" w:rsidRPr="00C706AF">
        <w:rPr>
          <w:rFonts w:ascii="Mark Pro" w:eastAsia="思源黑体" w:hAnsi="Mark Pro" w:cs="Arial"/>
          <w:color w:val="595959" w:themeColor="text1" w:themeTint="A6"/>
          <w:w w:val="105"/>
          <w:kern w:val="28"/>
          <w:sz w:val="22"/>
          <w:szCs w:val="22"/>
        </w:rPr>
        <w:t xml:space="preserve">as well as </w:t>
      </w:r>
      <w:r w:rsidRPr="00C706AF">
        <w:rPr>
          <w:rFonts w:ascii="Mark Pro" w:eastAsia="思源黑体" w:hAnsi="Mark Pro" w:cs="Arial"/>
          <w:color w:val="595959" w:themeColor="text1" w:themeTint="A6"/>
          <w:w w:val="105"/>
          <w:kern w:val="28"/>
          <w:sz w:val="22"/>
          <w:szCs w:val="22"/>
        </w:rPr>
        <w:t xml:space="preserve">transfer and apply these concepts back to practical tasks, deepening their understanding. This includes learning from mistakes through detailed and systematic analysis of the processes involved. </w:t>
      </w:r>
    </w:p>
    <w:p w14:paraId="6D8F4607" w14:textId="23864B40" w:rsidR="001C18CE" w:rsidRDefault="00C706AF" w:rsidP="00E4339D">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C706AF">
        <w:rPr>
          <w:rFonts w:ascii="Mark Pro" w:eastAsia="思源黑体" w:hAnsi="Mark Pro" w:cs="Arial"/>
          <w:color w:val="595959" w:themeColor="text1" w:themeTint="A6"/>
          <w:w w:val="105"/>
          <w:kern w:val="28"/>
          <w:sz w:val="22"/>
          <w:szCs w:val="22"/>
        </w:rPr>
        <w:t>With hands-on learning, students manage and foster their education process by playing a more active role during the class, rather than just listening to a lecture from the teacher.</w:t>
      </w:r>
    </w:p>
    <w:p w14:paraId="001A958E" w14:textId="4F0BF3F8" w:rsidR="00E4339D" w:rsidRDefault="00E4339D" w:rsidP="365AFAD6">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This introduction will give an overview of the new features </w:t>
      </w:r>
      <w:r w:rsidR="26FD8C8B" w:rsidRPr="00E4339D">
        <w:rPr>
          <w:rFonts w:ascii="Mark Pro" w:eastAsia="思源黑体" w:hAnsi="Mark Pro" w:cs="Arial"/>
          <w:color w:val="595959" w:themeColor="text1" w:themeTint="A6"/>
          <w:w w:val="105"/>
          <w:kern w:val="28"/>
          <w:sz w:val="22"/>
          <w:szCs w:val="22"/>
        </w:rPr>
        <w:t xml:space="preserve">of </w:t>
      </w:r>
      <w:r w:rsidRPr="00E4339D">
        <w:rPr>
          <w:rFonts w:ascii="Mark Pro" w:eastAsia="思源黑体" w:hAnsi="Mark Pro" w:cs="Arial"/>
          <w:color w:val="595959" w:themeColor="text1" w:themeTint="A6"/>
          <w:w w:val="105"/>
          <w:kern w:val="28"/>
          <w:sz w:val="22"/>
          <w:szCs w:val="22"/>
        </w:rPr>
        <w:t xml:space="preserve">mBot2 and the benefits for its use in education. It will briefly show the steps to start programming the robot with mBlock5, Makeblock Education’s block-based editor, and then portrait the individual Getting Started Activities. These activities are a staged learning experience and cover the new features step by step. Starting with real-world references in the tasks given, the background of sensors, actuators and computational thinking are discussed along with sample codes that are easy to understand and expand for each task. The activities always suggest </w:t>
      </w:r>
      <w:proofErr w:type="gramStart"/>
      <w:r w:rsidRPr="00E4339D">
        <w:rPr>
          <w:rFonts w:ascii="Mark Pro" w:eastAsia="思源黑体" w:hAnsi="Mark Pro" w:cs="Arial"/>
          <w:color w:val="595959" w:themeColor="text1" w:themeTint="A6"/>
          <w:w w:val="105"/>
          <w:kern w:val="28"/>
          <w:sz w:val="22"/>
          <w:szCs w:val="22"/>
        </w:rPr>
        <w:t>to involve</w:t>
      </w:r>
      <w:proofErr w:type="gramEnd"/>
      <w:r w:rsidRPr="00E4339D">
        <w:rPr>
          <w:rFonts w:ascii="Mark Pro" w:eastAsia="思源黑体" w:hAnsi="Mark Pro" w:cs="Arial"/>
          <w:color w:val="595959" w:themeColor="text1" w:themeTint="A6"/>
          <w:w w:val="105"/>
          <w:kern w:val="28"/>
          <w:sz w:val="22"/>
          <w:szCs w:val="22"/>
        </w:rPr>
        <w:t xml:space="preserve"> further digital media and think ahead to apply the learning to new challenges and end with a reflection of the activity.</w:t>
      </w:r>
    </w:p>
    <w:p w14:paraId="494339DD" w14:textId="498C5D01" w:rsidR="00E4339D" w:rsidRPr="00157F7F" w:rsidRDefault="00E4339D" w:rsidP="00E4339D">
      <w:pPr>
        <w:spacing w:before="240" w:line="360" w:lineRule="auto"/>
        <w:rPr>
          <w:rFonts w:ascii="Mark Pro" w:eastAsia="思源黑体" w:hAnsi="Mark Pro"/>
          <w:b/>
          <w:kern w:val="28"/>
          <w:sz w:val="28"/>
          <w:szCs w:val="28"/>
        </w:rPr>
      </w:pPr>
      <w:r>
        <w:rPr>
          <w:rFonts w:ascii="Mark Pro Medium" w:eastAsia="思源黑体" w:hAnsi="Mark Pro Medium"/>
          <w:b/>
          <w:color w:val="A3D24E"/>
          <w:kern w:val="28"/>
          <w:sz w:val="28"/>
          <w:szCs w:val="28"/>
        </w:rPr>
        <w:t>2</w:t>
      </w:r>
      <w:r w:rsidRPr="00C706AF">
        <w:rPr>
          <w:rFonts w:ascii="Mark Pro Medium" w:eastAsia="思源黑体" w:hAnsi="Mark Pro Medium"/>
          <w:b/>
          <w:color w:val="A3D24E"/>
          <w:kern w:val="28"/>
          <w:sz w:val="28"/>
          <w:szCs w:val="28"/>
        </w:rPr>
        <w:t xml:space="preserve">. </w:t>
      </w:r>
      <w:r w:rsidRPr="00E4339D">
        <w:rPr>
          <w:rFonts w:ascii="Mark Pro Medium" w:eastAsia="思源黑体" w:hAnsi="Mark Pro Medium"/>
          <w:b/>
          <w:color w:val="A3D24E"/>
          <w:kern w:val="28"/>
          <w:sz w:val="28"/>
          <w:szCs w:val="28"/>
        </w:rPr>
        <w:t>An introduction to mBot2</w:t>
      </w:r>
    </w:p>
    <w:p w14:paraId="3CE7BAD2" w14:textId="77777777"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mBot2 is a next-generation educational robot designed for Computer Science and STEAM learning. Having extended capabilities makes it an ideal entry-level solution for lower secondary education, but it can also go all the way to upper secondary and beyond. mBot2 is designed for students to carry out interactive and smart lessons that are engaging, fun and reflect real-world applications of cutting-edge technologies.</w:t>
      </w:r>
    </w:p>
    <w:p w14:paraId="20F6CD94" w14:textId="759421CC"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lastRenderedPageBreak/>
        <w:t xml:space="preserve">mBot2 is powered by </w:t>
      </w:r>
      <w:proofErr w:type="spellStart"/>
      <w:r w:rsidRPr="00E4339D">
        <w:rPr>
          <w:rFonts w:ascii="Mark Pro" w:eastAsia="思源黑体" w:hAnsi="Mark Pro" w:cs="Arial"/>
          <w:color w:val="595959" w:themeColor="text1" w:themeTint="A6"/>
          <w:w w:val="105"/>
          <w:kern w:val="28"/>
          <w:sz w:val="22"/>
          <w:szCs w:val="22"/>
        </w:rPr>
        <w:t>CyberPi</w:t>
      </w:r>
      <w:proofErr w:type="spellEnd"/>
      <w:r w:rsidRPr="00E4339D">
        <w:rPr>
          <w:rFonts w:ascii="Mark Pro" w:eastAsia="思源黑体" w:hAnsi="Mark Pro" w:cs="Arial"/>
          <w:color w:val="595959" w:themeColor="text1" w:themeTint="A6"/>
          <w:w w:val="105"/>
          <w:kern w:val="28"/>
          <w:sz w:val="22"/>
          <w:szCs w:val="22"/>
        </w:rPr>
        <w:t>, a powerful and versatile microcontroller. Its integrated sensors and actuators - like microphone and speaker, inertial measurement unit with gyroscope ad acceleration sensor, a light</w:t>
      </w:r>
      <w:r>
        <w:rPr>
          <w:rFonts w:ascii="Mark Pro" w:eastAsia="思源黑体" w:hAnsi="Mark Pro" w:cs="Arial"/>
          <w:color w:val="595959" w:themeColor="text1" w:themeTint="A6"/>
          <w:w w:val="105"/>
          <w:kern w:val="28"/>
          <w:sz w:val="22"/>
          <w:szCs w:val="22"/>
        </w:rPr>
        <w:t xml:space="preserve"> </w:t>
      </w:r>
      <w:r w:rsidRPr="00E4339D">
        <w:rPr>
          <w:rFonts w:ascii="Mark Pro" w:eastAsia="思源黑体" w:hAnsi="Mark Pro" w:cs="Arial"/>
          <w:color w:val="595959" w:themeColor="text1" w:themeTint="A6"/>
          <w:w w:val="105"/>
          <w:kern w:val="28"/>
          <w:sz w:val="22"/>
          <w:szCs w:val="22"/>
        </w:rPr>
        <w:t xml:space="preserve">sensor, buttons for menu operations and a color display – are complemented by an ultrasonic range sensor and a line-following sensor with four RGB elements. </w:t>
      </w:r>
    </w:p>
    <w:p w14:paraId="37395E97" w14:textId="4F943A6C"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Next to this range of sensors and actuators, the mBot2 is capable of Wi-Fi communication, allow </w:t>
      </w:r>
      <w:r w:rsidR="0EEFC961" w:rsidRPr="00E4339D">
        <w:rPr>
          <w:rFonts w:ascii="Mark Pro" w:eastAsia="思源黑体" w:hAnsi="Mark Pro" w:cs="Arial"/>
          <w:color w:val="595959" w:themeColor="text1" w:themeTint="A6"/>
          <w:w w:val="105"/>
          <w:kern w:val="28"/>
          <w:sz w:val="22"/>
          <w:szCs w:val="22"/>
        </w:rPr>
        <w:t xml:space="preserve">for </w:t>
      </w:r>
      <w:r w:rsidRPr="00E4339D">
        <w:rPr>
          <w:rFonts w:ascii="Mark Pro" w:eastAsia="思源黑体" w:hAnsi="Mark Pro" w:cs="Arial"/>
          <w:color w:val="595959" w:themeColor="text1" w:themeTint="A6"/>
          <w:w w:val="105"/>
          <w:kern w:val="28"/>
          <w:sz w:val="22"/>
          <w:szCs w:val="22"/>
        </w:rPr>
        <w:t xml:space="preserve">a wide range of applications on curriculum topics for Coding, Robotics, Data Science and Artificial Intelligence, in connection with other subjects such as </w:t>
      </w:r>
      <w:proofErr w:type="spellStart"/>
      <w:r w:rsidRPr="00E4339D">
        <w:rPr>
          <w:rFonts w:ascii="Mark Pro" w:eastAsia="思源黑体" w:hAnsi="Mark Pro" w:cs="Arial"/>
          <w:color w:val="595959" w:themeColor="text1" w:themeTint="A6"/>
          <w:w w:val="105"/>
          <w:kern w:val="28"/>
          <w:sz w:val="22"/>
          <w:szCs w:val="22"/>
        </w:rPr>
        <w:t>Math</w:t>
      </w:r>
      <w:r w:rsidR="2E9C22E2" w:rsidRPr="00E4339D">
        <w:rPr>
          <w:rFonts w:ascii="Mark Pro" w:eastAsia="思源黑体" w:hAnsi="Mark Pro" w:cs="Arial"/>
          <w:color w:val="595959" w:themeColor="text1" w:themeTint="A6"/>
          <w:w w:val="105"/>
          <w:kern w:val="28"/>
          <w:sz w:val="22"/>
          <w:szCs w:val="22"/>
        </w:rPr>
        <w:t>s</w:t>
      </w:r>
      <w:proofErr w:type="spellEnd"/>
      <w:r w:rsidRPr="00E4339D">
        <w:rPr>
          <w:rFonts w:ascii="Mark Pro" w:eastAsia="思源黑体" w:hAnsi="Mark Pro" w:cs="Arial"/>
          <w:color w:val="595959" w:themeColor="text1" w:themeTint="A6"/>
          <w:w w:val="105"/>
          <w:kern w:val="28"/>
          <w:sz w:val="22"/>
          <w:szCs w:val="22"/>
        </w:rPr>
        <w:t>, Physics, etc.</w:t>
      </w:r>
    </w:p>
    <w:p w14:paraId="2EEE86B2" w14:textId="677348E4"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Teachers can, for instance, wirelessly connect multiple </w:t>
      </w:r>
      <w:proofErr w:type="spellStart"/>
      <w:r w:rsidRPr="00E4339D">
        <w:rPr>
          <w:rFonts w:ascii="Mark Pro" w:eastAsia="思源黑体" w:hAnsi="Mark Pro" w:cs="Arial"/>
          <w:color w:val="595959" w:themeColor="text1" w:themeTint="A6"/>
          <w:w w:val="105"/>
          <w:kern w:val="28"/>
          <w:sz w:val="22"/>
          <w:szCs w:val="22"/>
        </w:rPr>
        <w:t>mBots</w:t>
      </w:r>
      <w:proofErr w:type="spellEnd"/>
      <w:r w:rsidRPr="00E4339D">
        <w:rPr>
          <w:rFonts w:ascii="Mark Pro" w:eastAsia="思源黑体" w:hAnsi="Mark Pro" w:cs="Arial"/>
          <w:color w:val="595959" w:themeColor="text1" w:themeTint="A6"/>
          <w:w w:val="105"/>
          <w:kern w:val="28"/>
          <w:sz w:val="22"/>
          <w:szCs w:val="22"/>
        </w:rPr>
        <w:t xml:space="preserve"> in a classroom, to create a local network of robots that communicate between themselves, share information, and perform tasks. They can also use a standalone </w:t>
      </w:r>
      <w:proofErr w:type="spellStart"/>
      <w:r w:rsidRPr="00E4339D">
        <w:rPr>
          <w:rFonts w:ascii="Mark Pro" w:eastAsia="思源黑体" w:hAnsi="Mark Pro" w:cs="Arial"/>
          <w:color w:val="595959" w:themeColor="text1" w:themeTint="A6"/>
          <w:w w:val="105"/>
          <w:kern w:val="28"/>
          <w:sz w:val="22"/>
          <w:szCs w:val="22"/>
        </w:rPr>
        <w:t>CyberPi</w:t>
      </w:r>
      <w:proofErr w:type="spellEnd"/>
      <w:r w:rsidRPr="00E4339D">
        <w:rPr>
          <w:rFonts w:ascii="Mark Pro" w:eastAsia="思源黑体" w:hAnsi="Mark Pro" w:cs="Arial"/>
          <w:color w:val="595959" w:themeColor="text1" w:themeTint="A6"/>
          <w:w w:val="105"/>
          <w:kern w:val="28"/>
          <w:sz w:val="22"/>
          <w:szCs w:val="22"/>
        </w:rPr>
        <w:t xml:space="preserve"> as a smart device to communicate with </w:t>
      </w:r>
      <w:r w:rsidR="7F6C66FB" w:rsidRPr="00E4339D">
        <w:rPr>
          <w:rFonts w:ascii="Mark Pro" w:eastAsia="思源黑体" w:hAnsi="Mark Pro" w:cs="Arial"/>
          <w:color w:val="595959" w:themeColor="text1" w:themeTint="A6"/>
          <w:w w:val="105"/>
          <w:kern w:val="28"/>
          <w:sz w:val="22"/>
          <w:szCs w:val="22"/>
        </w:rPr>
        <w:t xml:space="preserve">the </w:t>
      </w:r>
      <w:r w:rsidRPr="00E4339D">
        <w:rPr>
          <w:rFonts w:ascii="Mark Pro" w:eastAsia="思源黑体" w:hAnsi="Mark Pro" w:cs="Arial"/>
          <w:color w:val="595959" w:themeColor="text1" w:themeTint="A6"/>
          <w:w w:val="105"/>
          <w:kern w:val="28"/>
          <w:sz w:val="22"/>
          <w:szCs w:val="22"/>
        </w:rPr>
        <w:t>mBot2, creating a smart ecosystem or a fun remote controller. When connected to the Internet, mBot2 can perform advanced features such as speech recognition or communicate with the cloud to obtain information.</w:t>
      </w:r>
    </w:p>
    <w:p w14:paraId="0FB22B37" w14:textId="77777777"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The sensors and actuators specific to the mBot2 will be introduced here in the following sub-sections and the full range will be part of the getting started activities. You will find an overview of them at the end of this document as well.</w:t>
      </w:r>
    </w:p>
    <w:p w14:paraId="2AE18566" w14:textId="4EE196CE" w:rsidR="005415A4" w:rsidRDefault="00E4339D" w:rsidP="00E4339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Here is an overview of the different components that the mBot2 consists of:</w:t>
      </w:r>
    </w:p>
    <w:p w14:paraId="3F6334E1" w14:textId="2F914655" w:rsidR="00E4339D" w:rsidRPr="00157F7F" w:rsidRDefault="00E4339D" w:rsidP="00E4339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7343F01C" wp14:editId="54FCE8B4">
            <wp:extent cx="6645601" cy="34111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t="12988" b="15575"/>
                    <a:stretch/>
                  </pic:blipFill>
                  <pic:spPr bwMode="auto">
                    <a:xfrm>
                      <a:off x="0" y="0"/>
                      <a:ext cx="6645910" cy="3411268"/>
                    </a:xfrm>
                    <a:prstGeom prst="rect">
                      <a:avLst/>
                    </a:prstGeom>
                    <a:ln>
                      <a:noFill/>
                    </a:ln>
                    <a:extLst>
                      <a:ext uri="{53640926-AAD7-44D8-BBD7-CCE9431645EC}">
                        <a14:shadowObscured xmlns:a14="http://schemas.microsoft.com/office/drawing/2010/main"/>
                      </a:ext>
                    </a:extLst>
                  </pic:spPr>
                </pic:pic>
              </a:graphicData>
            </a:graphic>
          </wp:inline>
        </w:drawing>
      </w:r>
    </w:p>
    <w:p w14:paraId="26D57F4C" w14:textId="77777777" w:rsidR="005415A4" w:rsidRDefault="005415A4" w:rsidP="00E4339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95B1D2D" w14:textId="0A3D786C" w:rsidR="00E4339D" w:rsidRPr="00157F7F" w:rsidRDefault="00E4339D" w:rsidP="00E4339D">
      <w:pPr>
        <w:spacing w:before="240" w:line="360" w:lineRule="auto"/>
        <w:rPr>
          <w:rFonts w:ascii="Mark Pro" w:eastAsia="思源黑体" w:hAnsi="Mark Pro"/>
          <w:b/>
          <w:kern w:val="28"/>
          <w:sz w:val="28"/>
          <w:szCs w:val="28"/>
        </w:rPr>
      </w:pPr>
      <w:r w:rsidRPr="00E4339D">
        <w:rPr>
          <w:rFonts w:ascii="Mark Pro Medium" w:eastAsia="思源黑体" w:hAnsi="Mark Pro Medium"/>
          <w:b/>
          <w:color w:val="A3D24E"/>
          <w:kern w:val="28"/>
          <w:sz w:val="28"/>
          <w:szCs w:val="28"/>
        </w:rPr>
        <w:t>2.1 Encoder Motors</w:t>
      </w:r>
    </w:p>
    <w:p w14:paraId="31AD7251" w14:textId="77777777"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mBot2 motors are equipped with optical encoders that enable high accuracy control. With this, students can precisely control the rotation, speed and position of the wheels and the robot. Additionally, the motors can also be used as servos, and even as knobs, to feedback data to the system, just like a sensor.</w:t>
      </w:r>
    </w:p>
    <w:p w14:paraId="4E5C25C3" w14:textId="4800E4EE" w:rsidR="005415A4" w:rsidRDefault="00E4339D" w:rsidP="365AFAD6">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Thanks to these features, lessons can be more realistic and </w:t>
      </w:r>
      <w:r w:rsidR="6B07D43A" w:rsidRPr="00E4339D">
        <w:rPr>
          <w:rFonts w:ascii="Mark Pro" w:eastAsia="思源黑体" w:hAnsi="Mark Pro" w:cs="Arial"/>
          <w:color w:val="595959" w:themeColor="text1" w:themeTint="A6"/>
          <w:w w:val="105"/>
          <w:kern w:val="28"/>
          <w:sz w:val="22"/>
          <w:szCs w:val="22"/>
        </w:rPr>
        <w:t xml:space="preserve">educational </w:t>
      </w:r>
      <w:r w:rsidRPr="00E4339D">
        <w:rPr>
          <w:rFonts w:ascii="Mark Pro" w:eastAsia="思源黑体" w:hAnsi="Mark Pro" w:cs="Arial"/>
          <w:color w:val="595959" w:themeColor="text1" w:themeTint="A6"/>
          <w:w w:val="105"/>
          <w:kern w:val="28"/>
          <w:sz w:val="22"/>
          <w:szCs w:val="22"/>
        </w:rPr>
        <w:t xml:space="preserve">in comparison with robots that have less control of their motors. Activities can do a proper integration of </w:t>
      </w:r>
      <w:proofErr w:type="spellStart"/>
      <w:r w:rsidRPr="00E4339D">
        <w:rPr>
          <w:rFonts w:ascii="Mark Pro" w:eastAsia="思源黑体" w:hAnsi="Mark Pro" w:cs="Arial"/>
          <w:color w:val="595959" w:themeColor="text1" w:themeTint="A6"/>
          <w:w w:val="105"/>
          <w:kern w:val="28"/>
          <w:sz w:val="22"/>
          <w:szCs w:val="22"/>
        </w:rPr>
        <w:t>Math</w:t>
      </w:r>
      <w:r w:rsidR="39DA8C4D" w:rsidRPr="00E4339D">
        <w:rPr>
          <w:rFonts w:ascii="Mark Pro" w:eastAsia="思源黑体" w:hAnsi="Mark Pro" w:cs="Arial"/>
          <w:color w:val="595959" w:themeColor="text1" w:themeTint="A6"/>
          <w:w w:val="105"/>
          <w:kern w:val="28"/>
          <w:sz w:val="22"/>
          <w:szCs w:val="22"/>
        </w:rPr>
        <w:t>s</w:t>
      </w:r>
      <w:proofErr w:type="spellEnd"/>
      <w:r w:rsidRPr="00E4339D">
        <w:rPr>
          <w:rFonts w:ascii="Mark Pro" w:eastAsia="思源黑体" w:hAnsi="Mark Pro" w:cs="Arial"/>
          <w:color w:val="595959" w:themeColor="text1" w:themeTint="A6"/>
          <w:w w:val="105"/>
          <w:kern w:val="28"/>
          <w:sz w:val="22"/>
          <w:szCs w:val="22"/>
        </w:rPr>
        <w:t xml:space="preserve"> concepts, for instance, by driving precise distances, calculating exact </w:t>
      </w:r>
      <w:proofErr w:type="gramStart"/>
      <w:r w:rsidRPr="00E4339D">
        <w:rPr>
          <w:rFonts w:ascii="Mark Pro" w:eastAsia="思源黑体" w:hAnsi="Mark Pro" w:cs="Arial"/>
          <w:color w:val="595959" w:themeColor="text1" w:themeTint="A6"/>
          <w:w w:val="105"/>
          <w:kern w:val="28"/>
          <w:sz w:val="22"/>
          <w:szCs w:val="22"/>
        </w:rPr>
        <w:t>turns</w:t>
      </w:r>
      <w:proofErr w:type="gramEnd"/>
      <w:r w:rsidRPr="00E4339D">
        <w:rPr>
          <w:rFonts w:ascii="Mark Pro" w:eastAsia="思源黑体" w:hAnsi="Mark Pro" w:cs="Arial"/>
          <w:color w:val="595959" w:themeColor="text1" w:themeTint="A6"/>
          <w:w w:val="105"/>
          <w:kern w:val="28"/>
          <w:sz w:val="22"/>
          <w:szCs w:val="22"/>
        </w:rPr>
        <w:t xml:space="preserve"> and even mapping a route through a maze and transferring the results back to the computer.</w:t>
      </w:r>
    </w:p>
    <w:p w14:paraId="56FF5680" w14:textId="35C7DC88" w:rsidR="00E4339D" w:rsidRDefault="00E4339D" w:rsidP="00E4339D">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4F64205A" wp14:editId="3DEC4B1D">
            <wp:extent cx="6645801" cy="248080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3" cstate="print">
                      <a:extLst>
                        <a:ext uri="{28A0092B-C50C-407E-A947-70E740481C1C}">
                          <a14:useLocalDpi xmlns:a14="http://schemas.microsoft.com/office/drawing/2010/main" val="0"/>
                        </a:ext>
                      </a:extLst>
                    </a:blip>
                    <a:srcRect t="24042" b="19978"/>
                    <a:stretch/>
                  </pic:blipFill>
                  <pic:spPr bwMode="auto">
                    <a:xfrm>
                      <a:off x="0" y="0"/>
                      <a:ext cx="6645910" cy="2480848"/>
                    </a:xfrm>
                    <a:prstGeom prst="rect">
                      <a:avLst/>
                    </a:prstGeom>
                    <a:ln>
                      <a:noFill/>
                    </a:ln>
                    <a:extLst>
                      <a:ext uri="{53640926-AAD7-44D8-BBD7-CCE9431645EC}">
                        <a14:shadowObscured xmlns:a14="http://schemas.microsoft.com/office/drawing/2010/main"/>
                      </a:ext>
                    </a:extLst>
                  </pic:spPr>
                </pic:pic>
              </a:graphicData>
            </a:graphic>
          </wp:inline>
        </w:drawing>
      </w:r>
    </w:p>
    <w:p w14:paraId="06E70783" w14:textId="02D5D82A" w:rsidR="00E4339D" w:rsidRDefault="00E4339D" w:rsidP="365AFAD6">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Lesson 1 from the Getting Started Activities offers an introduction to the different coding blocks for the Encoder Motors in the programming environment </w:t>
      </w:r>
      <w:proofErr w:type="spellStart"/>
      <w:r w:rsidRPr="00E4339D">
        <w:rPr>
          <w:rFonts w:ascii="Mark Pro" w:eastAsia="思源黑体" w:hAnsi="Mark Pro" w:cs="Arial"/>
          <w:color w:val="595959" w:themeColor="text1" w:themeTint="A6"/>
          <w:w w:val="105"/>
          <w:kern w:val="28"/>
          <w:sz w:val="22"/>
          <w:szCs w:val="22"/>
        </w:rPr>
        <w:t>mBlock</w:t>
      </w:r>
      <w:proofErr w:type="spellEnd"/>
      <w:r w:rsidRPr="00E4339D">
        <w:rPr>
          <w:rFonts w:ascii="Mark Pro" w:eastAsia="思源黑体" w:hAnsi="Mark Pro" w:cs="Arial"/>
          <w:color w:val="595959" w:themeColor="text1" w:themeTint="A6"/>
          <w:w w:val="105"/>
          <w:kern w:val="28"/>
          <w:sz w:val="22"/>
          <w:szCs w:val="22"/>
        </w:rPr>
        <w:t>, as well as an easy assignment for students to explore the possibilities by themselves.</w:t>
      </w:r>
    </w:p>
    <w:p w14:paraId="698BFA15" w14:textId="28CE1371" w:rsidR="00E4339D" w:rsidRPr="00157F7F" w:rsidRDefault="00E4339D" w:rsidP="00E4339D">
      <w:pPr>
        <w:spacing w:before="240" w:line="360" w:lineRule="auto"/>
        <w:rPr>
          <w:rFonts w:ascii="Mark Pro" w:eastAsia="思源黑体" w:hAnsi="Mark Pro"/>
          <w:b/>
          <w:kern w:val="28"/>
          <w:sz w:val="28"/>
          <w:szCs w:val="28"/>
        </w:rPr>
      </w:pPr>
      <w:r w:rsidRPr="00E4339D">
        <w:rPr>
          <w:rFonts w:ascii="Mark Pro Medium" w:eastAsia="思源黑体" w:hAnsi="Mark Pro Medium"/>
          <w:b/>
          <w:color w:val="A3D24E"/>
          <w:kern w:val="28"/>
          <w:sz w:val="28"/>
          <w:szCs w:val="28"/>
        </w:rPr>
        <w:t>2.2 Ultrasonic sensor and Quad RGB sensor</w:t>
      </w:r>
    </w:p>
    <w:p w14:paraId="30FA37DB" w14:textId="3A81C09C" w:rsidR="004D1E5C" w:rsidRDefault="00E4339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The ultrasonic sensor that comes with </w:t>
      </w:r>
      <w:r w:rsidR="23462308" w:rsidRPr="00E4339D">
        <w:rPr>
          <w:rFonts w:ascii="Mark Pro" w:eastAsia="思源黑体" w:hAnsi="Mark Pro" w:cs="Arial"/>
          <w:color w:val="595959" w:themeColor="text1" w:themeTint="A6"/>
          <w:w w:val="105"/>
          <w:kern w:val="28"/>
          <w:sz w:val="22"/>
          <w:szCs w:val="22"/>
        </w:rPr>
        <w:t xml:space="preserve">the </w:t>
      </w:r>
      <w:r w:rsidRPr="00E4339D">
        <w:rPr>
          <w:rFonts w:ascii="Mark Pro" w:eastAsia="思源黑体" w:hAnsi="Mark Pro" w:cs="Arial"/>
          <w:color w:val="595959" w:themeColor="text1" w:themeTint="A6"/>
          <w:w w:val="105"/>
          <w:kern w:val="28"/>
          <w:sz w:val="22"/>
          <w:szCs w:val="22"/>
        </w:rPr>
        <w:t>mBot2 can perform more accurate and consistent readings than its predecessors. Additionally, it incorporates blue LEDs that support new ways of interaction with the robot. Students can use these additional lights to display responses.</w:t>
      </w:r>
    </w:p>
    <w:p w14:paraId="60900A7E" w14:textId="10EF6170" w:rsidR="00E4339D" w:rsidRDefault="00E4339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4A79BB1C" w14:textId="3B0C0E91" w:rsidR="00E4339D" w:rsidRDefault="00E4339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897B202" w14:textId="4E94CEB1" w:rsidR="00E4339D" w:rsidRDefault="00E4339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3DCA3F95" w14:textId="3AB22342" w:rsidR="00E4339D" w:rsidRDefault="00E4339D" w:rsidP="000C3FEF">
      <w:pPr>
        <w:pStyle w:val="NormalWeb"/>
        <w:spacing w:before="0" w:beforeAutospacing="0" w:after="160" w:afterAutospacing="0" w:line="360" w:lineRule="auto"/>
        <w:jc w:val="center"/>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74A7E3D9" wp14:editId="3E01D13A">
            <wp:extent cx="6447931" cy="2456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 cstate="print">
                      <a:extLst>
                        <a:ext uri="{28A0092B-C50C-407E-A947-70E740481C1C}">
                          <a14:useLocalDpi xmlns:a14="http://schemas.microsoft.com/office/drawing/2010/main" val="0"/>
                        </a:ext>
                      </a:extLst>
                    </a:blip>
                    <a:srcRect l="6342" t="33648" r="6668" b="22170"/>
                    <a:stretch/>
                  </pic:blipFill>
                  <pic:spPr bwMode="auto">
                    <a:xfrm>
                      <a:off x="0" y="0"/>
                      <a:ext cx="6472977" cy="2466497"/>
                    </a:xfrm>
                    <a:prstGeom prst="rect">
                      <a:avLst/>
                    </a:prstGeom>
                    <a:ln>
                      <a:noFill/>
                    </a:ln>
                    <a:extLst>
                      <a:ext uri="{53640926-AAD7-44D8-BBD7-CCE9431645EC}">
                        <a14:shadowObscured xmlns:a14="http://schemas.microsoft.com/office/drawing/2010/main"/>
                      </a:ext>
                    </a:extLst>
                  </pic:spPr>
                </pic:pic>
              </a:graphicData>
            </a:graphic>
          </wp:inline>
        </w:drawing>
      </w:r>
    </w:p>
    <w:p w14:paraId="343070B9" w14:textId="2C62F80C"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mBot2 integrates another advanced component: </w:t>
      </w:r>
      <w:r w:rsidR="0EE19047" w:rsidRPr="000C3FEF">
        <w:rPr>
          <w:rFonts w:ascii="Mark Pro" w:eastAsia="思源黑体" w:hAnsi="Mark Pro" w:cs="Arial"/>
          <w:color w:val="595959" w:themeColor="text1" w:themeTint="A6"/>
          <w:w w:val="105"/>
          <w:kern w:val="28"/>
          <w:sz w:val="22"/>
          <w:szCs w:val="22"/>
        </w:rPr>
        <w:t>t</w:t>
      </w:r>
      <w:r w:rsidRPr="000C3FEF">
        <w:rPr>
          <w:rFonts w:ascii="Mark Pro" w:eastAsia="思源黑体" w:hAnsi="Mark Pro" w:cs="Arial"/>
          <w:color w:val="595959" w:themeColor="text1" w:themeTint="A6"/>
          <w:w w:val="105"/>
          <w:kern w:val="28"/>
          <w:sz w:val="22"/>
          <w:szCs w:val="22"/>
        </w:rPr>
        <w:t xml:space="preserve">he Quad RGB sensor. This sensor has the capacity to not only identify colors, but also to track lines in order to help </w:t>
      </w:r>
      <w:r w:rsidR="2BFCE9EE" w:rsidRPr="000C3FEF">
        <w:rPr>
          <w:rFonts w:ascii="Mark Pro" w:eastAsia="思源黑体" w:hAnsi="Mark Pro" w:cs="Arial"/>
          <w:color w:val="595959" w:themeColor="text1" w:themeTint="A6"/>
          <w:w w:val="105"/>
          <w:kern w:val="28"/>
          <w:sz w:val="22"/>
          <w:szCs w:val="22"/>
        </w:rPr>
        <w:t xml:space="preserve">the </w:t>
      </w:r>
      <w:r w:rsidRPr="000C3FEF">
        <w:rPr>
          <w:rFonts w:ascii="Mark Pro" w:eastAsia="思源黑体" w:hAnsi="Mark Pro" w:cs="Arial"/>
          <w:color w:val="595959" w:themeColor="text1" w:themeTint="A6"/>
          <w:w w:val="105"/>
          <w:kern w:val="28"/>
          <w:sz w:val="22"/>
          <w:szCs w:val="22"/>
        </w:rPr>
        <w:t xml:space="preserve">mBot2 follow </w:t>
      </w:r>
      <w:proofErr w:type="gramStart"/>
      <w:r w:rsidRPr="000C3FEF">
        <w:rPr>
          <w:rFonts w:ascii="Mark Pro" w:eastAsia="思源黑体" w:hAnsi="Mark Pro" w:cs="Arial"/>
          <w:color w:val="595959" w:themeColor="text1" w:themeTint="A6"/>
          <w:w w:val="105"/>
          <w:kern w:val="28"/>
          <w:sz w:val="22"/>
          <w:szCs w:val="22"/>
        </w:rPr>
        <w:t>paths, or</w:t>
      </w:r>
      <w:proofErr w:type="gramEnd"/>
      <w:r w:rsidRPr="000C3FEF">
        <w:rPr>
          <w:rFonts w:ascii="Mark Pro" w:eastAsia="思源黑体" w:hAnsi="Mark Pro" w:cs="Arial"/>
          <w:color w:val="595959" w:themeColor="text1" w:themeTint="A6"/>
          <w:w w:val="105"/>
          <w:kern w:val="28"/>
          <w:sz w:val="22"/>
          <w:szCs w:val="22"/>
        </w:rPr>
        <w:t xml:space="preserve"> detect junctions or 90° turns - all at the same time.  </w:t>
      </w:r>
    </w:p>
    <w:p w14:paraId="41613329" w14:textId="77777777"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The basic functions can be carried out with little prior knowledge, but due to its advanced features, it’s important to know what </w:t>
      </w:r>
      <w:proofErr w:type="gramStart"/>
      <w:r w:rsidRPr="000C3FEF">
        <w:rPr>
          <w:rFonts w:ascii="Mark Pro" w:eastAsia="思源黑体" w:hAnsi="Mark Pro" w:cs="Arial"/>
          <w:color w:val="595959" w:themeColor="text1" w:themeTint="A6"/>
          <w:w w:val="105"/>
          <w:kern w:val="28"/>
          <w:sz w:val="22"/>
          <w:szCs w:val="22"/>
        </w:rPr>
        <w:t>are the best practices in order</w:t>
      </w:r>
      <w:proofErr w:type="gramEnd"/>
      <w:r w:rsidRPr="000C3FEF">
        <w:rPr>
          <w:rFonts w:ascii="Mark Pro" w:eastAsia="思源黑体" w:hAnsi="Mark Pro" w:cs="Arial"/>
          <w:color w:val="595959" w:themeColor="text1" w:themeTint="A6"/>
          <w:w w:val="105"/>
          <w:kern w:val="28"/>
          <w:sz w:val="22"/>
          <w:szCs w:val="22"/>
        </w:rPr>
        <w:t xml:space="preserve"> to make the most out of the sensor.</w:t>
      </w:r>
    </w:p>
    <w:p w14:paraId="48F49073" w14:textId="4F797C2E" w:rsid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Instead of using 2 sensors to track a single line in front of the robot, the Quad RGB sensor has 4 sensors that allow it to identify a broader range of conditions: </w:t>
      </w:r>
      <w:r w:rsidR="30134FD0" w:rsidRPr="000C3FEF">
        <w:rPr>
          <w:rFonts w:ascii="Mark Pro" w:eastAsia="思源黑体" w:hAnsi="Mark Pro" w:cs="Arial"/>
          <w:color w:val="595959" w:themeColor="text1" w:themeTint="A6"/>
          <w:w w:val="105"/>
          <w:kern w:val="28"/>
          <w:sz w:val="22"/>
          <w:szCs w:val="22"/>
        </w:rPr>
        <w:t>w</w:t>
      </w:r>
      <w:r w:rsidRPr="000C3FEF">
        <w:rPr>
          <w:rFonts w:ascii="Mark Pro" w:eastAsia="思源黑体" w:hAnsi="Mark Pro" w:cs="Arial"/>
          <w:color w:val="595959" w:themeColor="text1" w:themeTint="A6"/>
          <w:w w:val="105"/>
          <w:kern w:val="28"/>
          <w:sz w:val="22"/>
          <w:szCs w:val="22"/>
        </w:rPr>
        <w:t xml:space="preserve">hile following a track, the sensor can identify junctions </w:t>
      </w:r>
      <w:r w:rsidR="413D7AD2" w:rsidRPr="000C3FEF">
        <w:rPr>
          <w:rFonts w:ascii="Mark Pro" w:eastAsia="思源黑体" w:hAnsi="Mark Pro" w:cs="Arial"/>
          <w:color w:val="595959" w:themeColor="text1" w:themeTint="A6"/>
          <w:w w:val="105"/>
          <w:kern w:val="28"/>
          <w:sz w:val="22"/>
          <w:szCs w:val="22"/>
        </w:rPr>
        <w:t>on</w:t>
      </w:r>
      <w:r w:rsidRPr="000C3FEF">
        <w:rPr>
          <w:rFonts w:ascii="Mark Pro" w:eastAsia="思源黑体" w:hAnsi="Mark Pro" w:cs="Arial"/>
          <w:color w:val="595959" w:themeColor="text1" w:themeTint="A6"/>
          <w:w w:val="105"/>
          <w:kern w:val="28"/>
          <w:sz w:val="22"/>
          <w:szCs w:val="22"/>
        </w:rPr>
        <w:t xml:space="preserve"> the left, right or even both sides, which means that </w:t>
      </w:r>
      <w:r w:rsidR="5B6D142C" w:rsidRPr="000C3FEF">
        <w:rPr>
          <w:rFonts w:ascii="Mark Pro" w:eastAsia="思源黑体" w:hAnsi="Mark Pro" w:cs="Arial"/>
          <w:color w:val="595959" w:themeColor="text1" w:themeTint="A6"/>
          <w:w w:val="105"/>
          <w:kern w:val="28"/>
          <w:sz w:val="22"/>
          <w:szCs w:val="22"/>
        </w:rPr>
        <w:t xml:space="preserve">the </w:t>
      </w:r>
      <w:r w:rsidRPr="000C3FEF">
        <w:rPr>
          <w:rFonts w:ascii="Mark Pro" w:eastAsia="思源黑体" w:hAnsi="Mark Pro" w:cs="Arial"/>
          <w:color w:val="595959" w:themeColor="text1" w:themeTint="A6"/>
          <w:w w:val="105"/>
          <w:kern w:val="28"/>
          <w:sz w:val="22"/>
          <w:szCs w:val="22"/>
        </w:rPr>
        <w:t xml:space="preserve">mBot2 can navigate through more complex maps than other robots. And since each of the four sensors is a color sensor of its own, colored marks can indicate positions on the map – the robot “knows” its location. </w:t>
      </w:r>
    </w:p>
    <w:p w14:paraId="6D3046A3" w14:textId="754B8A9D" w:rsidR="000C3FEF" w:rsidRPr="000C3FEF" w:rsidRDefault="000C3FEF" w:rsidP="000C3FEF">
      <w:pPr>
        <w:pStyle w:val="NormalWeb"/>
        <w:spacing w:line="360" w:lineRule="auto"/>
        <w:jc w:val="center"/>
        <w:textAlignment w:val="baseline"/>
        <w:rPr>
          <w:rFonts w:ascii="Mark Pro" w:eastAsia="思源黑体" w:hAnsi="Mark Pro" w:cs="Arial"/>
          <w:color w:val="595959" w:themeColor="text1" w:themeTint="A6"/>
          <w:w w:val="105"/>
          <w:kern w:val="28"/>
          <w:sz w:val="22"/>
          <w:szCs w:val="22"/>
        </w:rPr>
      </w:pPr>
      <w:r>
        <w:rPr>
          <w:noProof/>
        </w:rPr>
        <w:drawing>
          <wp:inline distT="0" distB="0" distL="0" distR="0" wp14:anchorId="6E119049" wp14:editId="086DA81E">
            <wp:extent cx="3608839" cy="190195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8839" cy="1901956"/>
                    </a:xfrm>
                    <a:prstGeom prst="rect">
                      <a:avLst/>
                    </a:prstGeom>
                  </pic:spPr>
                </pic:pic>
              </a:graphicData>
            </a:graphic>
          </wp:inline>
        </w:drawing>
      </w:r>
    </w:p>
    <w:p w14:paraId="69565C79" w14:textId="10589C76"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lastRenderedPageBreak/>
        <w:t>This wider detection range can be used for maps with a network of lines with multiple mBot2</w:t>
      </w:r>
      <w:r w:rsidR="77C6C7E8" w:rsidRPr="000C3FEF">
        <w:rPr>
          <w:rFonts w:ascii="Mark Pro" w:eastAsia="思源黑体" w:hAnsi="Mark Pro" w:cs="Arial"/>
          <w:color w:val="595959" w:themeColor="text1" w:themeTint="A6"/>
          <w:w w:val="105"/>
          <w:kern w:val="28"/>
          <w:sz w:val="22"/>
          <w:szCs w:val="22"/>
        </w:rPr>
        <w:t>s</w:t>
      </w:r>
      <w:r w:rsidRPr="000C3FEF">
        <w:rPr>
          <w:rFonts w:ascii="Mark Pro" w:eastAsia="思源黑体" w:hAnsi="Mark Pro" w:cs="Arial"/>
          <w:color w:val="595959" w:themeColor="text1" w:themeTint="A6"/>
          <w:w w:val="105"/>
          <w:kern w:val="28"/>
          <w:sz w:val="22"/>
          <w:szCs w:val="22"/>
        </w:rPr>
        <w:t xml:space="preserve"> moving between different stations as in a “Smart Warehouse”, or simulate the roads in a city, with its different traffic signals and traffic rules.</w:t>
      </w:r>
    </w:p>
    <w:p w14:paraId="31267FD9" w14:textId="7B14BF4A"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Previous line following sensors used infrared light that is not visible to the human eye. These sensors</w:t>
      </w:r>
      <w:r w:rsidR="120DBEEC" w:rsidRPr="000C3FEF">
        <w:rPr>
          <w:rFonts w:ascii="Mark Pro" w:eastAsia="思源黑体" w:hAnsi="Mark Pro" w:cs="Arial"/>
          <w:color w:val="595959" w:themeColor="text1" w:themeTint="A6"/>
          <w:w w:val="105"/>
          <w:kern w:val="28"/>
          <w:sz w:val="22"/>
          <w:szCs w:val="22"/>
        </w:rPr>
        <w:t xml:space="preserve"> instead</w:t>
      </w:r>
      <w:r w:rsidRPr="000C3FEF">
        <w:rPr>
          <w:rFonts w:ascii="Mark Pro" w:eastAsia="思源黑体" w:hAnsi="Mark Pro" w:cs="Arial"/>
          <w:color w:val="595959" w:themeColor="text1" w:themeTint="A6"/>
          <w:w w:val="105"/>
          <w:kern w:val="28"/>
          <w:sz w:val="22"/>
          <w:szCs w:val="22"/>
        </w:rPr>
        <w:t xml:space="preserve"> operate on a single wavelength, while the new one looks at three different wavelengths simultaneously, just like the human eye: red, </w:t>
      </w:r>
      <w:proofErr w:type="gramStart"/>
      <w:r w:rsidRPr="000C3FEF">
        <w:rPr>
          <w:rFonts w:ascii="Mark Pro" w:eastAsia="思源黑体" w:hAnsi="Mark Pro" w:cs="Arial"/>
          <w:color w:val="595959" w:themeColor="text1" w:themeTint="A6"/>
          <w:w w:val="105"/>
          <w:kern w:val="28"/>
          <w:sz w:val="22"/>
          <w:szCs w:val="22"/>
        </w:rPr>
        <w:t>green</w:t>
      </w:r>
      <w:proofErr w:type="gramEnd"/>
      <w:r w:rsidRPr="000C3FEF">
        <w:rPr>
          <w:rFonts w:ascii="Mark Pro" w:eastAsia="思源黑体" w:hAnsi="Mark Pro" w:cs="Arial"/>
          <w:color w:val="595959" w:themeColor="text1" w:themeTint="A6"/>
          <w:w w:val="105"/>
          <w:kern w:val="28"/>
          <w:sz w:val="22"/>
          <w:szCs w:val="22"/>
        </w:rPr>
        <w:t xml:space="preserve"> and blue. A mixture of the intensity of theses wavelengths i</w:t>
      </w:r>
      <w:r w:rsidR="41C1ACF4" w:rsidRPr="000C3FEF">
        <w:rPr>
          <w:rFonts w:ascii="Mark Pro" w:eastAsia="思源黑体" w:hAnsi="Mark Pro" w:cs="Arial"/>
          <w:color w:val="595959" w:themeColor="text1" w:themeTint="A6"/>
          <w:w w:val="105"/>
          <w:kern w:val="28"/>
          <w:sz w:val="22"/>
          <w:szCs w:val="22"/>
        </w:rPr>
        <w:t>s</w:t>
      </w:r>
      <w:r w:rsidRPr="000C3FEF">
        <w:rPr>
          <w:rFonts w:ascii="Mark Pro" w:eastAsia="思源黑体" w:hAnsi="Mark Pro" w:cs="Arial"/>
          <w:color w:val="595959" w:themeColor="text1" w:themeTint="A6"/>
          <w:w w:val="105"/>
          <w:kern w:val="28"/>
          <w:sz w:val="22"/>
          <w:szCs w:val="22"/>
        </w:rPr>
        <w:t xml:space="preserve"> interpreted by our brain as color perception. The sensor works similar and next to perceiving colors, it tries to differentiate a track from the background for line-following tasks. </w:t>
      </w:r>
    </w:p>
    <w:p w14:paraId="2D038545" w14:textId="25FDAB16" w:rsid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With the provided map, we have extra color markers inside the track to trigger additional actions, if programmed accordingly. </w:t>
      </w:r>
      <w:proofErr w:type="gramStart"/>
      <w:r w:rsidRPr="000C3FEF">
        <w:rPr>
          <w:rFonts w:ascii="Mark Pro" w:eastAsia="思源黑体" w:hAnsi="Mark Pro" w:cs="Arial"/>
          <w:color w:val="595959" w:themeColor="text1" w:themeTint="A6"/>
          <w:w w:val="105"/>
          <w:kern w:val="28"/>
          <w:sz w:val="22"/>
          <w:szCs w:val="22"/>
        </w:rPr>
        <w:t>In order to</w:t>
      </w:r>
      <w:proofErr w:type="gramEnd"/>
      <w:r w:rsidRPr="000C3FEF">
        <w:rPr>
          <w:rFonts w:ascii="Mark Pro" w:eastAsia="思源黑体" w:hAnsi="Mark Pro" w:cs="Arial"/>
          <w:color w:val="595959" w:themeColor="text1" w:themeTint="A6"/>
          <w:w w:val="105"/>
          <w:kern w:val="28"/>
          <w:sz w:val="22"/>
          <w:szCs w:val="22"/>
        </w:rPr>
        <w:t xml:space="preserve"> make the sensor interpret these colors as part of the line, it must be calibrated to the brightest color on the track, which is yellow. Place the sensor over the yellow color code while the mBot2 is switched on and double-click the small button on the top side of the sensor</w:t>
      </w:r>
      <w:r w:rsidR="00FB3ECD">
        <w:rPr>
          <w:rFonts w:ascii="Mark Pro" w:eastAsia="思源黑体" w:hAnsi="Mark Pro" w:cs="Arial"/>
          <w:color w:val="595959" w:themeColor="text1" w:themeTint="A6"/>
          <w:w w:val="105"/>
          <w:kern w:val="28"/>
          <w:sz w:val="22"/>
          <w:szCs w:val="22"/>
        </w:rPr>
        <w:t xml:space="preserve"> (see the image below)</w:t>
      </w:r>
      <w:r w:rsidRPr="000C3FEF">
        <w:rPr>
          <w:rFonts w:ascii="Mark Pro" w:eastAsia="思源黑体" w:hAnsi="Mark Pro" w:cs="Arial"/>
          <w:color w:val="595959" w:themeColor="text1" w:themeTint="A6"/>
          <w:w w:val="105"/>
          <w:kern w:val="28"/>
          <w:sz w:val="22"/>
          <w:szCs w:val="22"/>
        </w:rPr>
        <w:t>. As the LEDs will start flashing, swipe the sensor across the color and white background until the flashing stops (2-3 sec.). After that, the color will be regarded as part of the track (for an in-depth discussion see the additional info on the Quad-RGB-sensor in different environments and lesson</w:t>
      </w:r>
      <w:r>
        <w:rPr>
          <w:rFonts w:ascii="Mark Pro" w:eastAsia="思源黑体" w:hAnsi="Mark Pro" w:cs="Arial"/>
          <w:color w:val="595959" w:themeColor="text1" w:themeTint="A6"/>
          <w:w w:val="105"/>
          <w:kern w:val="28"/>
          <w:sz w:val="22"/>
          <w:szCs w:val="22"/>
        </w:rPr>
        <w:t xml:space="preserve"> </w:t>
      </w:r>
      <w:r w:rsidRPr="000C3FEF">
        <w:rPr>
          <w:rFonts w:ascii="Mark Pro" w:eastAsia="思源黑体" w:hAnsi="Mark Pro" w:cs="Arial"/>
          <w:color w:val="595959" w:themeColor="text1" w:themeTint="A6"/>
          <w:w w:val="105"/>
          <w:kern w:val="28"/>
          <w:sz w:val="22"/>
          <w:szCs w:val="22"/>
        </w:rPr>
        <w:t xml:space="preserve">5). </w:t>
      </w:r>
    </w:p>
    <w:p w14:paraId="55BEE154" w14:textId="4A2CC8E4" w:rsidR="00432B0E" w:rsidRPr="000C3FEF" w:rsidRDefault="00FB3ECD" w:rsidP="00FB3ECD">
      <w:pPr>
        <w:pStyle w:val="NormalWeb"/>
        <w:spacing w:line="360" w:lineRule="auto"/>
        <w:jc w:val="center"/>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3323A1CE" wp14:editId="4E8A2E3F">
            <wp:extent cx="5866897" cy="194807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 cstate="print">
                      <a:extLst>
                        <a:ext uri="{BEBA8EAE-BF5A-486C-A8C5-ECC9F3942E4B}">
                          <a14:imgProps xmlns:a14="http://schemas.microsoft.com/office/drawing/2010/main">
                            <a14:imgLayer r:embed="rId17">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4667" t="37315" r="6996" b="23594"/>
                    <a:stretch/>
                  </pic:blipFill>
                  <pic:spPr bwMode="auto">
                    <a:xfrm>
                      <a:off x="0" y="0"/>
                      <a:ext cx="5870696" cy="1949331"/>
                    </a:xfrm>
                    <a:prstGeom prst="rect">
                      <a:avLst/>
                    </a:prstGeom>
                    <a:ln>
                      <a:noFill/>
                    </a:ln>
                    <a:extLst>
                      <a:ext uri="{53640926-AAD7-44D8-BBD7-CCE9431645EC}">
                        <a14:shadowObscured xmlns:a14="http://schemas.microsoft.com/office/drawing/2010/main"/>
                      </a:ext>
                    </a:extLst>
                  </pic:spPr>
                </pic:pic>
              </a:graphicData>
            </a:graphic>
          </wp:inline>
        </w:drawing>
      </w:r>
    </w:p>
    <w:p w14:paraId="5EFF7E2E" w14:textId="74AA2BCD" w:rsidR="000C3FEF" w:rsidRDefault="000C3FEF"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Lesson 5 from the Getting Started Activities provides an explanation of the different blocks that are available in </w:t>
      </w:r>
      <w:proofErr w:type="spellStart"/>
      <w:r w:rsidRPr="000C3FEF">
        <w:rPr>
          <w:rFonts w:ascii="Mark Pro" w:eastAsia="思源黑体" w:hAnsi="Mark Pro" w:cs="Arial"/>
          <w:color w:val="595959" w:themeColor="text1" w:themeTint="A6"/>
          <w:w w:val="105"/>
          <w:kern w:val="28"/>
          <w:sz w:val="22"/>
          <w:szCs w:val="22"/>
        </w:rPr>
        <w:t>mBlock</w:t>
      </w:r>
      <w:proofErr w:type="spellEnd"/>
      <w:r w:rsidRPr="000C3FEF">
        <w:rPr>
          <w:rFonts w:ascii="Mark Pro" w:eastAsia="思源黑体" w:hAnsi="Mark Pro" w:cs="Arial"/>
          <w:color w:val="595959" w:themeColor="text1" w:themeTint="A6"/>
          <w:w w:val="105"/>
          <w:kern w:val="28"/>
          <w:sz w:val="22"/>
          <w:szCs w:val="22"/>
        </w:rPr>
        <w:t xml:space="preserve"> for the Quad RGB sensor, and students can also practice their learnings with a simple assignment.</w:t>
      </w:r>
    </w:p>
    <w:p w14:paraId="3F5F4F23" w14:textId="46F1A71D"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3FA4D2CF" w14:textId="31382FC8"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38DEAAA" w14:textId="067061E4"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27C8D12" w14:textId="25517F8A" w:rsidR="00FB3ECD" w:rsidRPr="00157F7F" w:rsidRDefault="00FB3ECD" w:rsidP="00FB3ECD">
      <w:pPr>
        <w:spacing w:before="240" w:line="360" w:lineRule="auto"/>
        <w:rPr>
          <w:rFonts w:ascii="Mark Pro" w:eastAsia="思源黑体" w:hAnsi="Mark Pro"/>
          <w:b/>
          <w:kern w:val="28"/>
          <w:sz w:val="28"/>
          <w:szCs w:val="28"/>
        </w:rPr>
      </w:pPr>
      <w:r w:rsidRPr="00FB3ECD">
        <w:rPr>
          <w:rFonts w:ascii="Mark Pro Medium" w:eastAsia="思源黑体" w:hAnsi="Mark Pro Medium"/>
          <w:b/>
          <w:color w:val="A3D24E"/>
          <w:kern w:val="28"/>
          <w:sz w:val="28"/>
          <w:szCs w:val="28"/>
        </w:rPr>
        <w:lastRenderedPageBreak/>
        <w:t>2.3 More possibilities with mBot2</w:t>
      </w:r>
    </w:p>
    <w:p w14:paraId="27FC14AC" w14:textId="26158929" w:rsidR="00FB3ECD" w:rsidRPr="00FB3ECD" w:rsidRDefault="00FB3ECD" w:rsidP="00FB3ECD">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w:eastAsia="思源黑体" w:hAnsi="Mark Pro" w:cs="Arial"/>
          <w:color w:val="595959" w:themeColor="text1" w:themeTint="A6"/>
          <w:w w:val="105"/>
          <w:kern w:val="28"/>
          <w:sz w:val="22"/>
          <w:szCs w:val="22"/>
        </w:rPr>
        <w:t xml:space="preserve">The scope of activities can be further expanded by combining </w:t>
      </w:r>
      <w:r w:rsidR="1B31BB4B" w:rsidRPr="00FB3ECD">
        <w:rPr>
          <w:rFonts w:ascii="Mark Pro" w:eastAsia="思源黑体" w:hAnsi="Mark Pro" w:cs="Arial"/>
          <w:color w:val="595959" w:themeColor="text1" w:themeTint="A6"/>
          <w:w w:val="105"/>
          <w:kern w:val="28"/>
          <w:sz w:val="22"/>
          <w:szCs w:val="22"/>
        </w:rPr>
        <w:t xml:space="preserve">the </w:t>
      </w:r>
      <w:r w:rsidRPr="00FB3ECD">
        <w:rPr>
          <w:rFonts w:ascii="Mark Pro" w:eastAsia="思源黑体" w:hAnsi="Mark Pro" w:cs="Arial"/>
          <w:color w:val="595959" w:themeColor="text1" w:themeTint="A6"/>
          <w:w w:val="105"/>
          <w:kern w:val="28"/>
          <w:sz w:val="22"/>
          <w:szCs w:val="22"/>
        </w:rPr>
        <w:t xml:space="preserve">mBot2 with the </w:t>
      </w:r>
      <w:proofErr w:type="spellStart"/>
      <w:r w:rsidRPr="00FB3ECD">
        <w:rPr>
          <w:rFonts w:ascii="Mark Pro" w:eastAsia="思源黑体" w:hAnsi="Mark Pro" w:cs="Arial"/>
          <w:color w:val="595959" w:themeColor="text1" w:themeTint="A6"/>
          <w:w w:val="105"/>
          <w:kern w:val="28"/>
          <w:sz w:val="22"/>
          <w:szCs w:val="22"/>
        </w:rPr>
        <w:t>mBuild</w:t>
      </w:r>
      <w:proofErr w:type="spellEnd"/>
      <w:r w:rsidRPr="00FB3ECD">
        <w:rPr>
          <w:rFonts w:ascii="Mark Pro" w:eastAsia="思源黑体" w:hAnsi="Mark Pro" w:cs="Arial"/>
          <w:color w:val="595959" w:themeColor="text1" w:themeTint="A6"/>
          <w:w w:val="105"/>
          <w:kern w:val="28"/>
          <w:sz w:val="22"/>
          <w:szCs w:val="22"/>
        </w:rPr>
        <w:t xml:space="preserve"> modules developed by Makeblock Education. Thanks to their internal Micro-Controller Unit (MCU), these smart sensors and actuators can be directly connected without the need of complex wiring or setups, allowing students to spend more time ideating and creating. These components use a single type of connector that can’t be reversed, so students can make no mistakes in connecting them. This gives them more confidence and therefore a better learning experience.</w:t>
      </w:r>
    </w:p>
    <w:p w14:paraId="20680B0C" w14:textId="1B2A4886" w:rsidR="00FB3ECD" w:rsidRDefault="00FB3EC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w:eastAsia="思源黑体" w:hAnsi="Mark Pro" w:cs="Arial"/>
          <w:color w:val="595959" w:themeColor="text1" w:themeTint="A6"/>
          <w:w w:val="105"/>
          <w:kern w:val="28"/>
          <w:sz w:val="22"/>
          <w:szCs w:val="22"/>
        </w:rPr>
        <w:t xml:space="preserve">Some examples of the sensors and actuators </w:t>
      </w:r>
      <w:proofErr w:type="gramStart"/>
      <w:r w:rsidRPr="00FB3ECD">
        <w:rPr>
          <w:rFonts w:ascii="Mark Pro" w:eastAsia="思源黑体" w:hAnsi="Mark Pro" w:cs="Arial"/>
          <w:color w:val="595959" w:themeColor="text1" w:themeTint="A6"/>
          <w:w w:val="105"/>
          <w:kern w:val="28"/>
          <w:sz w:val="22"/>
          <w:szCs w:val="22"/>
        </w:rPr>
        <w:t>are:</w:t>
      </w:r>
      <w:proofErr w:type="gramEnd"/>
      <w:r w:rsidRPr="00FB3ECD">
        <w:rPr>
          <w:rFonts w:ascii="Mark Pro" w:eastAsia="思源黑体" w:hAnsi="Mark Pro" w:cs="Arial"/>
          <w:color w:val="595959" w:themeColor="text1" w:themeTint="A6"/>
          <w:w w:val="105"/>
          <w:kern w:val="28"/>
          <w:sz w:val="22"/>
          <w:szCs w:val="22"/>
        </w:rPr>
        <w:t xml:space="preserve"> smart camera, multi touch, slider, temperature sensor, etc. With all these sensors, teachers have a variety to choose from for creating real-world scenarios and adjust to teaching and curriculum needs – and students’ interests.</w:t>
      </w:r>
    </w:p>
    <w:p w14:paraId="402CF3E7" w14:textId="660352D0" w:rsidR="00FB3ECD" w:rsidRDefault="00FB3ECD" w:rsidP="00FB3ECD">
      <w:pPr>
        <w:pStyle w:val="NormalWeb"/>
        <w:spacing w:before="0" w:beforeAutospacing="0" w:after="160" w:afterAutospacing="0" w:line="360" w:lineRule="auto"/>
        <w:jc w:val="center"/>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288CD685" wp14:editId="129178A2">
            <wp:extent cx="5607368" cy="39120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8" cstate="print">
                      <a:extLst>
                        <a:ext uri="{28A0092B-C50C-407E-A947-70E740481C1C}">
                          <a14:useLocalDpi xmlns:a14="http://schemas.microsoft.com/office/drawing/2010/main" val="0"/>
                        </a:ext>
                      </a:extLst>
                    </a:blip>
                    <a:srcRect l="12687" t="11308" r="13220" b="11140"/>
                    <a:stretch/>
                  </pic:blipFill>
                  <pic:spPr bwMode="auto">
                    <a:xfrm>
                      <a:off x="0" y="0"/>
                      <a:ext cx="5615361" cy="3917619"/>
                    </a:xfrm>
                    <a:prstGeom prst="rect">
                      <a:avLst/>
                    </a:prstGeom>
                    <a:ln>
                      <a:noFill/>
                    </a:ln>
                    <a:extLst>
                      <a:ext uri="{53640926-AAD7-44D8-BBD7-CCE9431645EC}">
                        <a14:shadowObscured xmlns:a14="http://schemas.microsoft.com/office/drawing/2010/main"/>
                      </a:ext>
                    </a:extLst>
                  </pic:spPr>
                </pic:pic>
              </a:graphicData>
            </a:graphic>
          </wp:inline>
        </w:drawing>
      </w:r>
    </w:p>
    <w:p w14:paraId="2E956D78" w14:textId="33B03205" w:rsidR="00FB3ECD" w:rsidRDefault="00FB3EC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w:eastAsia="思源黑体" w:hAnsi="Mark Pro" w:cs="Arial"/>
          <w:color w:val="595959" w:themeColor="text1" w:themeTint="A6"/>
          <w:w w:val="105"/>
          <w:kern w:val="28"/>
          <w:sz w:val="22"/>
          <w:szCs w:val="22"/>
        </w:rPr>
        <w:t xml:space="preserve">But with the mBot2 alone you already have plenty of opportunities (see the activities), plus the mBot2 Shields offers further connections: </w:t>
      </w:r>
      <w:r w:rsidR="0F57894F" w:rsidRPr="00FB3ECD">
        <w:rPr>
          <w:rFonts w:ascii="Mark Pro" w:eastAsia="思源黑体" w:hAnsi="Mark Pro" w:cs="Arial"/>
          <w:color w:val="595959" w:themeColor="text1" w:themeTint="A6"/>
          <w:w w:val="105"/>
          <w:kern w:val="28"/>
          <w:sz w:val="22"/>
          <w:szCs w:val="22"/>
        </w:rPr>
        <w:t>t</w:t>
      </w:r>
      <w:r w:rsidRPr="00FB3ECD">
        <w:rPr>
          <w:rFonts w:ascii="Mark Pro" w:eastAsia="思源黑体" w:hAnsi="Mark Pro" w:cs="Arial"/>
          <w:color w:val="595959" w:themeColor="text1" w:themeTint="A6"/>
          <w:w w:val="105"/>
          <w:kern w:val="28"/>
          <w:sz w:val="22"/>
          <w:szCs w:val="22"/>
        </w:rPr>
        <w:t>he integrated 2-pin and 3-pin interfaces can be used to directly connect DC motors, servos, LED strips, and even third-party components that are commonly available, including a wide variety of Arduino-compatible sensors, or even make</w:t>
      </w:r>
      <w:r>
        <w:rPr>
          <w:rFonts w:ascii="Mark Pro" w:eastAsia="思源黑体" w:hAnsi="Mark Pro" w:cs="Arial"/>
          <w:color w:val="595959" w:themeColor="text1" w:themeTint="A6"/>
          <w:w w:val="105"/>
          <w:kern w:val="28"/>
          <w:sz w:val="22"/>
          <w:szCs w:val="22"/>
        </w:rPr>
        <w:t xml:space="preserve"> custom ones</w:t>
      </w:r>
      <w:r w:rsidRPr="00FB3ECD">
        <w:rPr>
          <w:rFonts w:ascii="Mark Pro" w:eastAsia="思源黑体" w:hAnsi="Mark Pro" w:cs="Arial"/>
          <w:color w:val="595959" w:themeColor="text1" w:themeTint="A6"/>
          <w:w w:val="105"/>
          <w:kern w:val="28"/>
          <w:sz w:val="22"/>
          <w:szCs w:val="22"/>
        </w:rPr>
        <w:t xml:space="preserve">.  </w:t>
      </w:r>
    </w:p>
    <w:p w14:paraId="3E75C41F" w14:textId="69B41F98"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Medium" w:eastAsia="思源黑体" w:hAnsi="Mark Pro Medium"/>
          <w:b/>
          <w:color w:val="A3D24E"/>
          <w:kern w:val="28"/>
          <w:sz w:val="28"/>
          <w:szCs w:val="28"/>
        </w:rPr>
        <w:lastRenderedPageBreak/>
        <w:t xml:space="preserve">3. Programming mBot2 </w:t>
      </w:r>
    </w:p>
    <w:p w14:paraId="17C647EC" w14:textId="1A729D2B"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proofErr w:type="spellStart"/>
      <w:r w:rsidRPr="008D3965">
        <w:rPr>
          <w:rFonts w:ascii="Mark Pro" w:eastAsia="思源黑体" w:hAnsi="Mark Pro" w:cs="Arial"/>
          <w:color w:val="595959" w:themeColor="text1" w:themeTint="A6"/>
          <w:w w:val="105"/>
          <w:kern w:val="28"/>
          <w:sz w:val="22"/>
          <w:szCs w:val="22"/>
        </w:rPr>
        <w:t>mBlock</w:t>
      </w:r>
      <w:proofErr w:type="spellEnd"/>
      <w:r w:rsidRPr="008D3965">
        <w:rPr>
          <w:rFonts w:ascii="Mark Pro" w:eastAsia="思源黑体" w:hAnsi="Mark Pro" w:cs="Arial"/>
          <w:color w:val="595959" w:themeColor="text1" w:themeTint="A6"/>
          <w:w w:val="105"/>
          <w:kern w:val="28"/>
          <w:sz w:val="22"/>
          <w:szCs w:val="22"/>
        </w:rPr>
        <w:t xml:space="preserve"> is the coding platform for mBot2, designed to deliver an enhanced educational experience, and a continuous path of growth for the student. Thanks to the extensions in mBlock5, educators can easily include some of the latest and most influential technologies in their lessons, such as the Internet of Things or Artificial Intelligence. A</w:t>
      </w:r>
      <w:r w:rsidR="187A202A" w:rsidRPr="008D3965">
        <w:rPr>
          <w:rFonts w:ascii="Mark Pro" w:eastAsia="思源黑体" w:hAnsi="Mark Pro" w:cs="Arial"/>
          <w:color w:val="595959" w:themeColor="text1" w:themeTint="A6"/>
          <w:w w:val="105"/>
          <w:kern w:val="28"/>
          <w:sz w:val="22"/>
          <w:szCs w:val="22"/>
        </w:rPr>
        <w:t>lso,</w:t>
      </w:r>
      <w:r w:rsidRPr="008D3965">
        <w:rPr>
          <w:rFonts w:ascii="Mark Pro" w:eastAsia="思源黑体" w:hAnsi="Mark Pro" w:cs="Arial"/>
          <w:color w:val="595959" w:themeColor="text1" w:themeTint="A6"/>
          <w:w w:val="105"/>
          <w:kern w:val="28"/>
          <w:sz w:val="22"/>
          <w:szCs w:val="22"/>
        </w:rPr>
        <w:t xml:space="preserve"> by integrating both block-based coding and Python, mBlock5 offers a learning path for students to develop from basic to professional computational skills. </w:t>
      </w:r>
    </w:p>
    <w:p w14:paraId="2862A4AA" w14:textId="1DD316A6"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mBlock5 can be used as installed software on computers, laptops, and mobile devices, or on a web browser. It’s compatible with different operating systems such as Windows, Mac, Linux, Chromebook, iOS, Android. Being open source, mBlock5 offers the opportunity to create new extensions for software and hardware, which means that educators can customize the coding tools according to their needs. Users can also search and share projects in the </w:t>
      </w:r>
      <w:proofErr w:type="spellStart"/>
      <w:r w:rsidR="1B221CAD" w:rsidRPr="008D3965">
        <w:rPr>
          <w:rFonts w:ascii="Mark Pro" w:eastAsia="思源黑体" w:hAnsi="Mark Pro" w:cs="Arial"/>
          <w:color w:val="595959" w:themeColor="text1" w:themeTint="A6"/>
          <w:w w:val="105"/>
          <w:kern w:val="28"/>
          <w:sz w:val="22"/>
          <w:szCs w:val="22"/>
        </w:rPr>
        <w:t>the</w:t>
      </w:r>
      <w:proofErr w:type="spellEnd"/>
      <w:r w:rsidR="1B221CAD" w:rsidRPr="008D3965">
        <w:rPr>
          <w:rFonts w:ascii="Mark Pro" w:eastAsia="思源黑体" w:hAnsi="Mark Pro" w:cs="Arial"/>
          <w:color w:val="595959" w:themeColor="text1" w:themeTint="A6"/>
          <w:w w:val="105"/>
          <w:kern w:val="28"/>
          <w:sz w:val="22"/>
          <w:szCs w:val="22"/>
        </w:rPr>
        <w:t xml:space="preserve"> </w:t>
      </w:r>
      <w:r w:rsidRPr="008D3965">
        <w:rPr>
          <w:rFonts w:ascii="Mark Pro" w:eastAsia="思源黑体" w:hAnsi="Mark Pro" w:cs="Arial"/>
          <w:color w:val="595959" w:themeColor="text1" w:themeTint="A6"/>
          <w:w w:val="105"/>
          <w:kern w:val="28"/>
          <w:sz w:val="22"/>
          <w:szCs w:val="22"/>
        </w:rPr>
        <w:t xml:space="preserve">Makeblock Community.  </w:t>
      </w:r>
    </w:p>
    <w:p w14:paraId="1AF6464F" w14:textId="5D7442A0" w:rsidR="000C3FEF" w:rsidRDefault="008D3965" w:rsidP="365AFAD6">
      <w:pPr>
        <w:pStyle w:val="NormalWeb"/>
        <w:spacing w:after="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To start programming with </w:t>
      </w:r>
      <w:proofErr w:type="spellStart"/>
      <w:r w:rsidRPr="008D3965">
        <w:rPr>
          <w:rFonts w:ascii="Mark Pro" w:eastAsia="思源黑体" w:hAnsi="Mark Pro" w:cs="Arial"/>
          <w:color w:val="595959" w:themeColor="text1" w:themeTint="A6"/>
          <w:w w:val="105"/>
          <w:kern w:val="28"/>
          <w:sz w:val="22"/>
          <w:szCs w:val="22"/>
        </w:rPr>
        <w:t>mBlock</w:t>
      </w:r>
      <w:proofErr w:type="spellEnd"/>
      <w:r w:rsidRPr="008D3965">
        <w:rPr>
          <w:rFonts w:ascii="Mark Pro" w:eastAsia="思源黑体" w:hAnsi="Mark Pro" w:cs="Arial"/>
          <w:color w:val="595959" w:themeColor="text1" w:themeTint="A6"/>
          <w:w w:val="105"/>
          <w:kern w:val="28"/>
          <w:sz w:val="22"/>
          <w:szCs w:val="22"/>
        </w:rPr>
        <w:t xml:space="preserve"> is as easy as dragging and dropping blocks.</w:t>
      </w:r>
      <w:r>
        <w:rPr>
          <w:rFonts w:ascii="Mark Pro" w:eastAsia="思源黑体" w:hAnsi="Mark Pro" w:cs="Arial"/>
          <w:color w:val="595959" w:themeColor="text1" w:themeTint="A6"/>
          <w:w w:val="105"/>
          <w:kern w:val="28"/>
          <w:sz w:val="22"/>
          <w:szCs w:val="22"/>
        </w:rPr>
        <w:t xml:space="preserve"> </w:t>
      </w:r>
      <w:r w:rsidRPr="008D3965">
        <w:rPr>
          <w:rFonts w:ascii="Mark Pro" w:eastAsia="思源黑体" w:hAnsi="Mark Pro" w:cs="Arial"/>
          <w:color w:val="595959" w:themeColor="text1" w:themeTint="A6"/>
          <w:w w:val="105"/>
          <w:kern w:val="28"/>
          <w:sz w:val="22"/>
          <w:szCs w:val="22"/>
        </w:rPr>
        <w:t xml:space="preserve">The </w:t>
      </w:r>
      <w:proofErr w:type="spellStart"/>
      <w:r w:rsidRPr="008D3965">
        <w:rPr>
          <w:rFonts w:ascii="Mark Pro" w:eastAsia="思源黑体" w:hAnsi="Mark Pro" w:cs="Arial"/>
          <w:color w:val="595959" w:themeColor="text1" w:themeTint="A6"/>
          <w:w w:val="105"/>
          <w:kern w:val="28"/>
          <w:sz w:val="22"/>
          <w:szCs w:val="22"/>
        </w:rPr>
        <w:t>mBlock</w:t>
      </w:r>
      <w:proofErr w:type="spellEnd"/>
      <w:r w:rsidRPr="008D3965">
        <w:rPr>
          <w:rFonts w:ascii="Mark Pro" w:eastAsia="思源黑体" w:hAnsi="Mark Pro" w:cs="Arial"/>
          <w:color w:val="595959" w:themeColor="text1" w:themeTint="A6"/>
          <w:w w:val="105"/>
          <w:kern w:val="28"/>
          <w:sz w:val="22"/>
          <w:szCs w:val="22"/>
        </w:rPr>
        <w:t xml:space="preserve"> interface has the following elements:  </w:t>
      </w:r>
    </w:p>
    <w:p w14:paraId="5FCAB05B" w14:textId="30AF9200" w:rsidR="00FB3ECD" w:rsidRDefault="008D3965" w:rsidP="008D3965">
      <w:pPr>
        <w:pStyle w:val="NormalWeb"/>
        <w:spacing w:before="0" w:beforeAutospacing="0" w:after="160" w:afterAutospacing="0" w:line="360" w:lineRule="auto"/>
        <w:jc w:val="center"/>
        <w:textAlignment w:val="baseline"/>
        <w:rPr>
          <w:rFonts w:ascii="Mark Pro" w:eastAsia="思源黑体" w:hAnsi="Mark Pro" w:cs="Arial"/>
          <w:color w:val="595959" w:themeColor="text1" w:themeTint="A6"/>
          <w:w w:val="105"/>
          <w:kern w:val="28"/>
          <w:sz w:val="22"/>
          <w:szCs w:val="22"/>
        </w:rPr>
      </w:pPr>
      <w:r>
        <w:rPr>
          <w:noProof/>
        </w:rPr>
        <w:drawing>
          <wp:inline distT="0" distB="0" distL="0" distR="0" wp14:anchorId="5A80C9B0" wp14:editId="4C921B8E">
            <wp:extent cx="5661330" cy="466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5661330" cy="4668730"/>
                    </a:xfrm>
                    <a:prstGeom prst="rect">
                      <a:avLst/>
                    </a:prstGeom>
                  </pic:spPr>
                </pic:pic>
              </a:graphicData>
            </a:graphic>
          </wp:inline>
        </w:drawing>
      </w:r>
    </w:p>
    <w:p w14:paraId="440DB886" w14:textId="5C71A121" w:rsidR="008D3965" w:rsidRDefault="008D3965"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lastRenderedPageBreak/>
        <w:t xml:space="preserve">Detailed information about the characteristics and use of </w:t>
      </w:r>
      <w:proofErr w:type="spellStart"/>
      <w:r w:rsidRPr="008D3965">
        <w:rPr>
          <w:rFonts w:ascii="Mark Pro" w:eastAsia="思源黑体" w:hAnsi="Mark Pro" w:cs="Arial"/>
          <w:color w:val="595959" w:themeColor="text1" w:themeTint="A6"/>
          <w:w w:val="105"/>
          <w:kern w:val="28"/>
          <w:sz w:val="22"/>
          <w:szCs w:val="22"/>
        </w:rPr>
        <w:t>mBlock</w:t>
      </w:r>
      <w:proofErr w:type="spellEnd"/>
      <w:r w:rsidRPr="008D3965">
        <w:rPr>
          <w:rFonts w:ascii="Mark Pro" w:eastAsia="思源黑体" w:hAnsi="Mark Pro" w:cs="Arial"/>
          <w:color w:val="595959" w:themeColor="text1" w:themeTint="A6"/>
          <w:w w:val="105"/>
          <w:kern w:val="28"/>
          <w:sz w:val="22"/>
          <w:szCs w:val="22"/>
        </w:rPr>
        <w:t xml:space="preserve"> can be found in </w:t>
      </w:r>
      <w:hyperlink r:id="rId20" w:history="1">
        <w:r w:rsidRPr="001C342C">
          <w:rPr>
            <w:rStyle w:val="Hyperlink"/>
            <w:rFonts w:ascii="Mark Pro" w:eastAsia="思源黑体" w:hAnsi="Mark Pro" w:cs="Arial"/>
            <w:w w:val="105"/>
            <w:kern w:val="28"/>
            <w:sz w:val="22"/>
            <w:szCs w:val="22"/>
          </w:rPr>
          <w:t>https://education.makeblock.com/help/category/mblock-block-based/</w:t>
        </w:r>
      </w:hyperlink>
      <w:r>
        <w:rPr>
          <w:rFonts w:ascii="Mark Pro" w:eastAsia="思源黑体" w:hAnsi="Mark Pro" w:cs="Arial"/>
          <w:color w:val="595959" w:themeColor="text1" w:themeTint="A6"/>
          <w:w w:val="105"/>
          <w:kern w:val="28"/>
          <w:sz w:val="22"/>
          <w:szCs w:val="22"/>
        </w:rPr>
        <w:t xml:space="preserve"> </w:t>
      </w:r>
    </w:p>
    <w:p w14:paraId="0FC55FB0" w14:textId="247998A6" w:rsidR="008D3965" w:rsidRDefault="008D3965" w:rsidP="008D3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Medium" w:eastAsia="思源黑体" w:hAnsi="Mark Pro Medium"/>
          <w:b/>
          <w:color w:val="A3D24E"/>
          <w:kern w:val="28"/>
          <w:sz w:val="28"/>
          <w:szCs w:val="28"/>
        </w:rPr>
        <w:t>4. Outline of activities</w:t>
      </w:r>
    </w:p>
    <w:p w14:paraId="4B6698F0" w14:textId="0B3323E0"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The mBot2 Getting Started Activities </w:t>
      </w:r>
      <w:r w:rsidR="571F055B" w:rsidRPr="008D3965">
        <w:rPr>
          <w:rFonts w:ascii="Mark Pro" w:eastAsia="思源黑体" w:hAnsi="Mark Pro" w:cs="Arial"/>
          <w:color w:val="595959" w:themeColor="text1" w:themeTint="A6"/>
          <w:w w:val="105"/>
          <w:kern w:val="28"/>
          <w:sz w:val="22"/>
          <w:szCs w:val="22"/>
        </w:rPr>
        <w:t>are</w:t>
      </w:r>
      <w:r w:rsidRPr="008D3965">
        <w:rPr>
          <w:rFonts w:ascii="Mark Pro" w:eastAsia="思源黑体" w:hAnsi="Mark Pro" w:cs="Arial"/>
          <w:color w:val="595959" w:themeColor="text1" w:themeTint="A6"/>
          <w:w w:val="105"/>
          <w:kern w:val="28"/>
          <w:sz w:val="22"/>
          <w:szCs w:val="22"/>
        </w:rPr>
        <w:t xml:space="preserve"> developed for students between 11 to 14 years old and their educators. Overall, the lessons are designed to be accessible, despite having different and increasing complexity levels. </w:t>
      </w:r>
    </w:p>
    <w:p w14:paraId="3A0617A3" w14:textId="193A0AE2"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Each lesson introduces a different and exciting feature from </w:t>
      </w:r>
      <w:r w:rsidR="29A47FA6" w:rsidRPr="008D3965">
        <w:rPr>
          <w:rFonts w:ascii="Mark Pro" w:eastAsia="思源黑体" w:hAnsi="Mark Pro" w:cs="Arial"/>
          <w:color w:val="595959" w:themeColor="text1" w:themeTint="A6"/>
          <w:w w:val="105"/>
          <w:kern w:val="28"/>
          <w:sz w:val="22"/>
          <w:szCs w:val="22"/>
        </w:rPr>
        <w:t xml:space="preserve">the </w:t>
      </w:r>
      <w:r w:rsidRPr="008D3965">
        <w:rPr>
          <w:rFonts w:ascii="Mark Pro" w:eastAsia="思源黑体" w:hAnsi="Mark Pro" w:cs="Arial"/>
          <w:color w:val="595959" w:themeColor="text1" w:themeTint="A6"/>
          <w:w w:val="105"/>
          <w:kern w:val="28"/>
          <w:sz w:val="22"/>
          <w:szCs w:val="22"/>
        </w:rPr>
        <w:t xml:space="preserve">mBot2, along with some basic concepts of programming. The knowledge gained from each lesson helps to build towards more advance activities, while the lessons increase in complexity as the learner moves on. For example, the movements of the robot are introduced in Lesson </w:t>
      </w:r>
      <w:proofErr w:type="gramStart"/>
      <w:r w:rsidRPr="008D3965">
        <w:rPr>
          <w:rFonts w:ascii="Mark Pro" w:eastAsia="思源黑体" w:hAnsi="Mark Pro" w:cs="Arial"/>
          <w:color w:val="595959" w:themeColor="text1" w:themeTint="A6"/>
          <w:w w:val="105"/>
          <w:kern w:val="28"/>
          <w:sz w:val="22"/>
          <w:szCs w:val="22"/>
        </w:rPr>
        <w:t>1</w:t>
      </w:r>
      <w:proofErr w:type="gramEnd"/>
      <w:r w:rsidRPr="008D3965">
        <w:rPr>
          <w:rFonts w:ascii="Mark Pro" w:eastAsia="思源黑体" w:hAnsi="Mark Pro" w:cs="Arial"/>
          <w:color w:val="595959" w:themeColor="text1" w:themeTint="A6"/>
          <w:w w:val="105"/>
          <w:kern w:val="28"/>
          <w:sz w:val="22"/>
          <w:szCs w:val="22"/>
        </w:rPr>
        <w:t xml:space="preserve"> and this is used in many of the subsequent lessons. The possibilities of the Quad RGB sensor are presented in lesson 5, to be later used in lesson 8.</w:t>
      </w:r>
    </w:p>
    <w:p w14:paraId="1F6A5564" w14:textId="383B705A" w:rsidR="00FD7F2C" w:rsidRDefault="008D3965" w:rsidP="008D3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The lessons are briefly described below:</w:t>
      </w:r>
    </w:p>
    <w:tbl>
      <w:tblPr>
        <w:tblStyle w:val="TableGrid"/>
        <w:tblW w:w="0" w:type="auto"/>
        <w:tblLook w:val="04A0" w:firstRow="1" w:lastRow="0" w:firstColumn="1" w:lastColumn="0" w:noHBand="0" w:noVBand="1"/>
      </w:tblPr>
      <w:tblGrid>
        <w:gridCol w:w="2122"/>
        <w:gridCol w:w="4961"/>
        <w:gridCol w:w="3373"/>
      </w:tblGrid>
      <w:tr w:rsidR="008D3965" w14:paraId="34554AA2" w14:textId="77777777" w:rsidTr="365AFAD6">
        <w:tc>
          <w:tcPr>
            <w:tcW w:w="2122" w:type="dxa"/>
          </w:tcPr>
          <w:p w14:paraId="6410246C" w14:textId="4FAE65B7" w:rsidR="008D3965" w:rsidRPr="008D3965" w:rsidRDefault="008D3965" w:rsidP="008D3965">
            <w:pPr>
              <w:pStyle w:val="NormalWeb"/>
              <w:spacing w:before="0" w:beforeAutospacing="0" w:after="0" w:afterAutospacing="0" w:line="360" w:lineRule="auto"/>
              <w:textAlignment w:val="baseline"/>
              <w:rPr>
                <w:rFonts w:ascii="Mark Pro" w:eastAsia="思源黑体" w:hAnsi="Mark Pro" w:cs="Arial"/>
                <w:b/>
                <w:bCs/>
                <w:color w:val="595959" w:themeColor="text1" w:themeTint="A6"/>
                <w:w w:val="105"/>
                <w:kern w:val="28"/>
                <w:sz w:val="22"/>
                <w:szCs w:val="22"/>
              </w:rPr>
            </w:pPr>
            <w:r w:rsidRPr="008D3965">
              <w:rPr>
                <w:rFonts w:ascii="Mark Pro" w:eastAsia="思源黑体" w:hAnsi="Mark Pro" w:cs="Arial"/>
                <w:b/>
                <w:bCs/>
                <w:color w:val="595959" w:themeColor="text1" w:themeTint="A6"/>
                <w:w w:val="105"/>
                <w:kern w:val="28"/>
                <w:sz w:val="22"/>
                <w:szCs w:val="22"/>
              </w:rPr>
              <w:t>Activity Name</w:t>
            </w:r>
          </w:p>
        </w:tc>
        <w:tc>
          <w:tcPr>
            <w:tcW w:w="4961" w:type="dxa"/>
          </w:tcPr>
          <w:p w14:paraId="5A52326D" w14:textId="0159671E" w:rsidR="008D3965" w:rsidRPr="008D3965" w:rsidRDefault="008D3965" w:rsidP="008D3965">
            <w:pPr>
              <w:pStyle w:val="NormalWeb"/>
              <w:spacing w:before="0" w:beforeAutospacing="0" w:after="0" w:afterAutospacing="0" w:line="360" w:lineRule="auto"/>
              <w:textAlignment w:val="baseline"/>
              <w:rPr>
                <w:rFonts w:ascii="Mark Pro" w:eastAsia="思源黑体" w:hAnsi="Mark Pro" w:cs="Arial"/>
                <w:b/>
                <w:bCs/>
                <w:color w:val="595959" w:themeColor="text1" w:themeTint="A6"/>
                <w:w w:val="105"/>
                <w:kern w:val="28"/>
                <w:sz w:val="22"/>
                <w:szCs w:val="22"/>
              </w:rPr>
            </w:pPr>
            <w:r w:rsidRPr="008D3965">
              <w:rPr>
                <w:rFonts w:ascii="Mark Pro" w:eastAsia="思源黑体" w:hAnsi="Mark Pro" w:cs="Arial"/>
                <w:b/>
                <w:bCs/>
                <w:color w:val="595959" w:themeColor="text1" w:themeTint="A6"/>
                <w:w w:val="105"/>
                <w:kern w:val="28"/>
                <w:sz w:val="22"/>
                <w:szCs w:val="22"/>
              </w:rPr>
              <w:t>Description</w:t>
            </w:r>
          </w:p>
        </w:tc>
        <w:tc>
          <w:tcPr>
            <w:tcW w:w="3373" w:type="dxa"/>
          </w:tcPr>
          <w:p w14:paraId="1E656EB8" w14:textId="7708EC93" w:rsidR="008D3965" w:rsidRPr="008D3965" w:rsidRDefault="008D3965" w:rsidP="008D3965">
            <w:pPr>
              <w:pStyle w:val="NormalWeb"/>
              <w:spacing w:before="0" w:beforeAutospacing="0" w:after="0" w:afterAutospacing="0" w:line="360" w:lineRule="auto"/>
              <w:textAlignment w:val="baseline"/>
              <w:rPr>
                <w:rFonts w:ascii="Mark Pro" w:eastAsia="思源黑体" w:hAnsi="Mark Pro" w:cs="Arial"/>
                <w:b/>
                <w:bCs/>
                <w:color w:val="595959" w:themeColor="text1" w:themeTint="A6"/>
                <w:w w:val="105"/>
                <w:kern w:val="28"/>
                <w:sz w:val="22"/>
                <w:szCs w:val="22"/>
              </w:rPr>
            </w:pPr>
            <w:r w:rsidRPr="008D3965">
              <w:rPr>
                <w:rFonts w:ascii="Mark Pro" w:eastAsia="思源黑体" w:hAnsi="Mark Pro" w:cs="Arial"/>
                <w:b/>
                <w:bCs/>
                <w:color w:val="595959" w:themeColor="text1" w:themeTint="A6"/>
                <w:w w:val="105"/>
                <w:kern w:val="28"/>
                <w:sz w:val="22"/>
                <w:szCs w:val="22"/>
              </w:rPr>
              <w:t>Key concepts</w:t>
            </w:r>
          </w:p>
        </w:tc>
      </w:tr>
      <w:tr w:rsidR="008D3965" w14:paraId="7A703B1E" w14:textId="77777777" w:rsidTr="365AFAD6">
        <w:tc>
          <w:tcPr>
            <w:tcW w:w="2122" w:type="dxa"/>
          </w:tcPr>
          <w:p w14:paraId="471CEEC2" w14:textId="688B5F2F"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1. Let’s move</w:t>
            </w:r>
          </w:p>
        </w:tc>
        <w:tc>
          <w:tcPr>
            <w:tcW w:w="4961" w:type="dxa"/>
          </w:tcPr>
          <w:p w14:paraId="3C007460" w14:textId="002F1CE1" w:rsidR="008D3965" w:rsidRPr="008D3965" w:rsidRDefault="008D3965"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 xml:space="preserve">Students discover </w:t>
            </w:r>
            <w:r w:rsidR="140105D3" w:rsidRPr="008D3965">
              <w:rPr>
                <w:rFonts w:ascii="Mark Pro" w:eastAsia="思源黑体" w:hAnsi="Mark Pro" w:cs="Arial"/>
                <w:color w:val="595959" w:themeColor="text1" w:themeTint="A6"/>
                <w:w w:val="105"/>
                <w:kern w:val="28"/>
                <w:sz w:val="18"/>
                <w:szCs w:val="18"/>
              </w:rPr>
              <w:t xml:space="preserve">the </w:t>
            </w:r>
            <w:r w:rsidRPr="008D3965">
              <w:rPr>
                <w:rFonts w:ascii="Mark Pro" w:eastAsia="思源黑体" w:hAnsi="Mark Pro" w:cs="Arial"/>
                <w:color w:val="595959" w:themeColor="text1" w:themeTint="A6"/>
                <w:w w:val="105"/>
                <w:kern w:val="28"/>
                <w:sz w:val="18"/>
                <w:szCs w:val="18"/>
              </w:rPr>
              <w:t xml:space="preserve">mBot2 and the </w:t>
            </w:r>
            <w:proofErr w:type="spellStart"/>
            <w:r w:rsidRPr="008D3965">
              <w:rPr>
                <w:rFonts w:ascii="Mark Pro" w:eastAsia="思源黑体" w:hAnsi="Mark Pro" w:cs="Arial"/>
                <w:color w:val="595959" w:themeColor="text1" w:themeTint="A6"/>
                <w:w w:val="105"/>
                <w:kern w:val="28"/>
                <w:sz w:val="18"/>
                <w:szCs w:val="18"/>
              </w:rPr>
              <w:t>mBlock</w:t>
            </w:r>
            <w:proofErr w:type="spellEnd"/>
            <w:r w:rsidRPr="008D3965">
              <w:rPr>
                <w:rFonts w:ascii="Mark Pro" w:eastAsia="思源黑体" w:hAnsi="Mark Pro" w:cs="Arial"/>
                <w:color w:val="595959" w:themeColor="text1" w:themeTint="A6"/>
                <w:w w:val="105"/>
                <w:kern w:val="28"/>
                <w:sz w:val="18"/>
                <w:szCs w:val="18"/>
              </w:rPr>
              <w:t xml:space="preserve"> software and learn how to drive the robot with precision. This knowledge will be used in most of the following lessons. Students will also design a simple maze and program </w:t>
            </w:r>
            <w:r w:rsidR="3777A234" w:rsidRPr="008D3965">
              <w:rPr>
                <w:rFonts w:ascii="Mark Pro" w:eastAsia="思源黑体" w:hAnsi="Mark Pro" w:cs="Arial"/>
                <w:color w:val="595959" w:themeColor="text1" w:themeTint="A6"/>
                <w:w w:val="105"/>
                <w:kern w:val="28"/>
                <w:sz w:val="18"/>
                <w:szCs w:val="18"/>
              </w:rPr>
              <w:t xml:space="preserve">the </w:t>
            </w:r>
            <w:r w:rsidRPr="008D3965">
              <w:rPr>
                <w:rFonts w:ascii="Mark Pro" w:eastAsia="思源黑体" w:hAnsi="Mark Pro" w:cs="Arial"/>
                <w:color w:val="595959" w:themeColor="text1" w:themeTint="A6"/>
                <w:w w:val="105"/>
                <w:kern w:val="28"/>
                <w:sz w:val="18"/>
                <w:szCs w:val="18"/>
              </w:rPr>
              <w:t>mBot2 to (manually) navigate through it.</w:t>
            </w:r>
            <w:r w:rsidRPr="008D3965">
              <w:rPr>
                <w:rFonts w:ascii="Mark Pro" w:eastAsia="思源黑体" w:hAnsi="Mark Pro" w:cs="Arial"/>
                <w:color w:val="595959" w:themeColor="text1" w:themeTint="A6"/>
                <w:w w:val="105"/>
                <w:kern w:val="28"/>
                <w:sz w:val="18"/>
                <w:szCs w:val="18"/>
              </w:rPr>
              <w:tab/>
            </w:r>
          </w:p>
        </w:tc>
        <w:tc>
          <w:tcPr>
            <w:tcW w:w="3373" w:type="dxa"/>
          </w:tcPr>
          <w:p w14:paraId="787D4FED" w14:textId="772EFFB8"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Precise movements and corresponding coding blocks</w:t>
            </w:r>
            <w:r>
              <w:rPr>
                <w:rFonts w:ascii="Mark Pro" w:eastAsia="思源黑体" w:hAnsi="Mark Pro" w:cs="Arial"/>
                <w:color w:val="595959" w:themeColor="text1" w:themeTint="A6"/>
                <w:w w:val="105"/>
                <w:kern w:val="28"/>
                <w:sz w:val="18"/>
                <w:szCs w:val="18"/>
              </w:rPr>
              <w:t>.</w:t>
            </w:r>
          </w:p>
        </w:tc>
      </w:tr>
      <w:tr w:rsidR="008D3965" w14:paraId="4B3B61AD" w14:textId="77777777" w:rsidTr="365AFAD6">
        <w:tc>
          <w:tcPr>
            <w:tcW w:w="2122" w:type="dxa"/>
          </w:tcPr>
          <w:p w14:paraId="3E98F033" w14:textId="69243A88"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2. Sensing = data</w:t>
            </w:r>
          </w:p>
        </w:tc>
        <w:tc>
          <w:tcPr>
            <w:tcW w:w="4961" w:type="dxa"/>
          </w:tcPr>
          <w:p w14:paraId="0C43A993" w14:textId="50003501" w:rsidR="008D3965" w:rsidRPr="008D3965" w:rsidRDefault="008D3965"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 xml:space="preserve">Students will work with the different sensors integrated in </w:t>
            </w:r>
            <w:r w:rsidR="4C3F54A0" w:rsidRPr="008D3965">
              <w:rPr>
                <w:rFonts w:ascii="Mark Pro" w:eastAsia="思源黑体" w:hAnsi="Mark Pro" w:cs="Arial"/>
                <w:color w:val="595959" w:themeColor="text1" w:themeTint="A6"/>
                <w:w w:val="105"/>
                <w:kern w:val="28"/>
                <w:sz w:val="18"/>
                <w:szCs w:val="18"/>
              </w:rPr>
              <w:t xml:space="preserve">the </w:t>
            </w:r>
            <w:r w:rsidRPr="008D3965">
              <w:rPr>
                <w:rFonts w:ascii="Mark Pro" w:eastAsia="思源黑体" w:hAnsi="Mark Pro" w:cs="Arial"/>
                <w:color w:val="595959" w:themeColor="text1" w:themeTint="A6"/>
                <w:w w:val="105"/>
                <w:kern w:val="28"/>
                <w:sz w:val="18"/>
                <w:szCs w:val="18"/>
              </w:rPr>
              <w:t>mBot2; they will learn how to use them with their corresponding code blocks, and to visualize data from the sensors on the integrated full color display.</w:t>
            </w:r>
            <w:r w:rsidRPr="008D3965">
              <w:rPr>
                <w:rFonts w:ascii="Mark Pro" w:eastAsia="思源黑体" w:hAnsi="Mark Pro" w:cs="Arial"/>
                <w:color w:val="595959" w:themeColor="text1" w:themeTint="A6"/>
                <w:w w:val="105"/>
                <w:kern w:val="28"/>
                <w:sz w:val="18"/>
                <w:szCs w:val="18"/>
              </w:rPr>
              <w:tab/>
            </w:r>
          </w:p>
        </w:tc>
        <w:tc>
          <w:tcPr>
            <w:tcW w:w="3373" w:type="dxa"/>
          </w:tcPr>
          <w:p w14:paraId="542282EB" w14:textId="77777777" w:rsid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Mode of operation of the sensors</w:t>
            </w:r>
            <w:r>
              <w:rPr>
                <w:rFonts w:ascii="Mark Pro" w:eastAsia="思源黑体" w:hAnsi="Mark Pro" w:cs="Arial"/>
                <w:color w:val="595959" w:themeColor="text1" w:themeTint="A6"/>
                <w:w w:val="105"/>
                <w:kern w:val="28"/>
                <w:sz w:val="18"/>
                <w:szCs w:val="18"/>
              </w:rPr>
              <w:t>.</w:t>
            </w:r>
          </w:p>
          <w:p w14:paraId="7DF39028" w14:textId="028358D2"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Different approaches to display and visualize data on the display</w:t>
            </w:r>
            <w:r w:rsidR="00FD7F2C">
              <w:rPr>
                <w:rFonts w:ascii="Mark Pro" w:eastAsia="思源黑体" w:hAnsi="Mark Pro" w:cs="Arial"/>
                <w:color w:val="595959" w:themeColor="text1" w:themeTint="A6"/>
                <w:w w:val="105"/>
                <w:kern w:val="28"/>
                <w:sz w:val="18"/>
                <w:szCs w:val="18"/>
              </w:rPr>
              <w:t>.</w:t>
            </w:r>
          </w:p>
          <w:p w14:paraId="1ACD261A" w14:textId="03EE5D0D"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 xml:space="preserve">Differences between Live and Upload mode in </w:t>
            </w:r>
            <w:proofErr w:type="spellStart"/>
            <w:r w:rsidRPr="008D3965">
              <w:rPr>
                <w:rFonts w:ascii="Mark Pro" w:eastAsia="思源黑体" w:hAnsi="Mark Pro" w:cs="Arial"/>
                <w:color w:val="595959" w:themeColor="text1" w:themeTint="A6"/>
                <w:w w:val="105"/>
                <w:kern w:val="28"/>
                <w:sz w:val="18"/>
                <w:szCs w:val="18"/>
              </w:rPr>
              <w:t>mBlock</w:t>
            </w:r>
            <w:proofErr w:type="spellEnd"/>
            <w:r w:rsidRPr="008D3965">
              <w:rPr>
                <w:rFonts w:ascii="Mark Pro" w:eastAsia="思源黑体" w:hAnsi="Mark Pro" w:cs="Arial"/>
                <w:color w:val="595959" w:themeColor="text1" w:themeTint="A6"/>
                <w:w w:val="105"/>
                <w:kern w:val="28"/>
                <w:sz w:val="18"/>
                <w:szCs w:val="18"/>
              </w:rPr>
              <w:t xml:space="preserve"> 5.</w:t>
            </w:r>
          </w:p>
        </w:tc>
      </w:tr>
      <w:tr w:rsidR="008D3965" w14:paraId="15C1658B" w14:textId="77777777" w:rsidTr="365AFAD6">
        <w:tc>
          <w:tcPr>
            <w:tcW w:w="2122" w:type="dxa"/>
          </w:tcPr>
          <w:p w14:paraId="401F0676" w14:textId="73E815C0"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3. Listen to mBot2</w:t>
            </w:r>
          </w:p>
        </w:tc>
        <w:tc>
          <w:tcPr>
            <w:tcW w:w="4961" w:type="dxa"/>
          </w:tcPr>
          <w:p w14:paraId="0147A3D4" w14:textId="733F4876"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how to control the speaker and microphone with the code blocks in </w:t>
            </w:r>
            <w:proofErr w:type="spellStart"/>
            <w:r w:rsidRPr="00FD7F2C">
              <w:rPr>
                <w:rFonts w:ascii="Mark Pro" w:eastAsia="思源黑体" w:hAnsi="Mark Pro" w:cs="Arial"/>
                <w:color w:val="595959" w:themeColor="text1" w:themeTint="A6"/>
                <w:w w:val="105"/>
                <w:kern w:val="28"/>
                <w:sz w:val="18"/>
                <w:szCs w:val="18"/>
              </w:rPr>
              <w:t>mBlock</w:t>
            </w:r>
            <w:proofErr w:type="spellEnd"/>
            <w:r w:rsidRPr="00FD7F2C">
              <w:rPr>
                <w:rFonts w:ascii="Mark Pro" w:eastAsia="思源黑体" w:hAnsi="Mark Pro" w:cs="Arial"/>
                <w:color w:val="595959" w:themeColor="text1" w:themeTint="A6"/>
                <w:w w:val="105"/>
                <w:kern w:val="28"/>
                <w:sz w:val="18"/>
                <w:szCs w:val="18"/>
              </w:rPr>
              <w:t xml:space="preserve"> 5. They will also create a program where </w:t>
            </w:r>
            <w:r w:rsidR="765439BB"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 xml:space="preserve">mBot2 plays a recorded sound if it meets a certain condition while driving around. </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3464B004" w14:textId="760471B0" w:rsidR="008D3965" w:rsidRPr="008D3965" w:rsidRDefault="4A74E971" w:rsidP="365AFAD6">
            <w:pPr>
              <w:pStyle w:val="NormalWeb"/>
              <w:spacing w:before="0" w:beforeAutospacing="0"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Text to speech (TTS) and Voice recognition (Speech to Text, STT) using the build-in speaker and </w:t>
            </w:r>
            <w:r w:rsidR="7E9B3F2B" w:rsidRPr="00FD7F2C">
              <w:rPr>
                <w:rFonts w:ascii="Mark Pro" w:eastAsia="思源黑体" w:hAnsi="Mark Pro" w:cs="Arial"/>
                <w:color w:val="595959" w:themeColor="text1" w:themeTint="A6"/>
                <w:w w:val="105"/>
                <w:kern w:val="28"/>
                <w:sz w:val="18"/>
                <w:szCs w:val="18"/>
              </w:rPr>
              <w:t>microphone. Running</w:t>
            </w:r>
            <w:r w:rsidRPr="00FD7F2C">
              <w:rPr>
                <w:rFonts w:ascii="Mark Pro" w:eastAsia="思源黑体" w:hAnsi="Mark Pro" w:cs="Arial"/>
                <w:color w:val="595959" w:themeColor="text1" w:themeTint="A6"/>
                <w:w w:val="105"/>
                <w:kern w:val="28"/>
                <w:sz w:val="18"/>
                <w:szCs w:val="18"/>
              </w:rPr>
              <w:t xml:space="preserve"> multiple tasks side by side.</w:t>
            </w:r>
          </w:p>
        </w:tc>
      </w:tr>
      <w:tr w:rsidR="008D3965" w14:paraId="4A26500F" w14:textId="77777777" w:rsidTr="365AFAD6">
        <w:tc>
          <w:tcPr>
            <w:tcW w:w="2122" w:type="dxa"/>
          </w:tcPr>
          <w:p w14:paraId="37614D8A" w14:textId="1B137D0E"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4. Seeing with sound</w:t>
            </w:r>
          </w:p>
        </w:tc>
        <w:tc>
          <w:tcPr>
            <w:tcW w:w="4961" w:type="dxa"/>
          </w:tcPr>
          <w:p w14:paraId="2AE886A1" w14:textId="128353C6"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what ultrasound is, how it is used in a sensor, and they will also create a program to make </w:t>
            </w:r>
            <w:r w:rsidR="3907C934"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drive in a loop by turning after detecting obstacles on the road.</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3581A867" w14:textId="65388644" w:rsidR="008D3965" w:rsidRPr="008D3965"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Detecting an obstacle or a range by using the ultrasonic sensor</w:t>
            </w:r>
            <w:r>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 xml:space="preserve">Using loops and conditional statements for making </w:t>
            </w:r>
            <w:r w:rsidR="40F1B15F"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drive while avoiding obstacles.</w:t>
            </w:r>
          </w:p>
        </w:tc>
      </w:tr>
      <w:tr w:rsidR="008D3965" w14:paraId="2380BDAE" w14:textId="77777777" w:rsidTr="365AFAD6">
        <w:trPr>
          <w:trHeight w:val="60"/>
        </w:trPr>
        <w:tc>
          <w:tcPr>
            <w:tcW w:w="2122" w:type="dxa"/>
          </w:tcPr>
          <w:p w14:paraId="3ADA24B8" w14:textId="566CD074"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5. Sightseeing</w:t>
            </w:r>
          </w:p>
        </w:tc>
        <w:tc>
          <w:tcPr>
            <w:tcW w:w="4961" w:type="dxa"/>
          </w:tcPr>
          <w:p w14:paraId="5DBF7571" w14:textId="49D1AE29"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how a color sensor works, how are they used in real life, and they will program </w:t>
            </w:r>
            <w:r w:rsidR="5DEDB1C4"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to become a tour bus that visits different landmarks in a city. This knowledge will be also applied in lessons 7 and 8.</w:t>
            </w:r>
          </w:p>
        </w:tc>
        <w:tc>
          <w:tcPr>
            <w:tcW w:w="3373" w:type="dxa"/>
          </w:tcPr>
          <w:p w14:paraId="15095EA6" w14:textId="1E5274AD" w:rsidR="00FD7F2C"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Mode of operation (physics of light) of the col</w:t>
            </w:r>
            <w:r>
              <w:rPr>
                <w:rFonts w:ascii="Mark Pro" w:eastAsia="思源黑体" w:hAnsi="Mark Pro" w:cs="Arial"/>
                <w:color w:val="595959" w:themeColor="text1" w:themeTint="A6"/>
                <w:w w:val="105"/>
                <w:kern w:val="28"/>
                <w:sz w:val="18"/>
                <w:szCs w:val="18"/>
              </w:rPr>
              <w:t>o</w:t>
            </w:r>
            <w:r w:rsidRPr="00FD7F2C">
              <w:rPr>
                <w:rFonts w:ascii="Mark Pro" w:eastAsia="思源黑体" w:hAnsi="Mark Pro" w:cs="Arial"/>
                <w:color w:val="595959" w:themeColor="text1" w:themeTint="A6"/>
                <w:w w:val="105"/>
                <w:kern w:val="28"/>
                <w:sz w:val="18"/>
                <w:szCs w:val="18"/>
              </w:rPr>
              <w:t>r sensor/line</w:t>
            </w:r>
            <w:r w:rsidR="03749257" w:rsidRPr="00FD7F2C">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follower</w:t>
            </w:r>
            <w:r w:rsidR="20829376" w:rsidRPr="00FD7F2C">
              <w:rPr>
                <w:rFonts w:ascii="Mark Pro" w:eastAsia="思源黑体" w:hAnsi="Mark Pro" w:cs="Arial"/>
                <w:color w:val="595959" w:themeColor="text1" w:themeTint="A6"/>
                <w:w w:val="105"/>
                <w:kern w:val="28"/>
                <w:sz w:val="18"/>
                <w:szCs w:val="18"/>
              </w:rPr>
              <w:t>.</w:t>
            </w:r>
            <w:r>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Color and line identification</w:t>
            </w:r>
            <w:r w:rsidR="580B4D82" w:rsidRPr="00FD7F2C">
              <w:rPr>
                <w:rFonts w:ascii="Mark Pro" w:eastAsia="思源黑体" w:hAnsi="Mark Pro" w:cs="Arial"/>
                <w:color w:val="595959" w:themeColor="text1" w:themeTint="A6"/>
                <w:w w:val="105"/>
                <w:kern w:val="28"/>
                <w:sz w:val="18"/>
                <w:szCs w:val="18"/>
              </w:rPr>
              <w:t>- M</w:t>
            </w:r>
            <w:r w:rsidRPr="00FD7F2C">
              <w:rPr>
                <w:rFonts w:ascii="Mark Pro" w:eastAsia="思源黑体" w:hAnsi="Mark Pro" w:cs="Arial"/>
                <w:color w:val="595959" w:themeColor="text1" w:themeTint="A6"/>
                <w:w w:val="105"/>
                <w:kern w:val="28"/>
                <w:sz w:val="18"/>
                <w:szCs w:val="18"/>
              </w:rPr>
              <w:t xml:space="preserve">aking </w:t>
            </w:r>
            <w:r w:rsidR="58DAD79C"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follow a line and having it perform actions based on color detection.</w:t>
            </w:r>
          </w:p>
        </w:tc>
      </w:tr>
      <w:tr w:rsidR="008D3965" w14:paraId="1CD7322B" w14:textId="77777777" w:rsidTr="365AFAD6">
        <w:tc>
          <w:tcPr>
            <w:tcW w:w="2122" w:type="dxa"/>
          </w:tcPr>
          <w:p w14:paraId="1CF9789B" w14:textId="062C4DEC"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lastRenderedPageBreak/>
              <w:t>6. Careful drive</w:t>
            </w:r>
          </w:p>
        </w:tc>
        <w:tc>
          <w:tcPr>
            <w:tcW w:w="4961" w:type="dxa"/>
          </w:tcPr>
          <w:p w14:paraId="29949539" w14:textId="52CEA801"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how to use the gyroscope accelerometer of </w:t>
            </w:r>
            <w:r w:rsidR="783DF308"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 xml:space="preserve">mBot2 and its code blocks, and they will program </w:t>
            </w:r>
            <w:r w:rsidR="3BC0C487"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to adjust its driving behavior if it detects inclinations on the road.</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442D670D" w14:textId="66C84D49" w:rsidR="008D3965" w:rsidRPr="008D3965"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Mode of operation of gyroscopes and accelerometers (as Inertial Measurement Units, IMU)</w:t>
            </w:r>
            <w:r>
              <w:rPr>
                <w:rFonts w:ascii="Mark Pro" w:eastAsia="思源黑体" w:hAnsi="Mark Pro" w:cs="Arial"/>
                <w:color w:val="595959" w:themeColor="text1" w:themeTint="A6"/>
                <w:w w:val="105"/>
                <w:kern w:val="28"/>
                <w:sz w:val="18"/>
                <w:szCs w:val="18"/>
              </w:rPr>
              <w:t>.</w:t>
            </w:r>
            <w:r w:rsidR="6ABADE8C">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 xml:space="preserve">Coding </w:t>
            </w:r>
            <w:r w:rsidR="596C4C4F"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to adapt to road conditions based on IMU data.</w:t>
            </w:r>
          </w:p>
        </w:tc>
      </w:tr>
      <w:tr w:rsidR="008D3965" w14:paraId="202708B2" w14:textId="77777777" w:rsidTr="365AFAD6">
        <w:tc>
          <w:tcPr>
            <w:tcW w:w="2122" w:type="dxa"/>
          </w:tcPr>
          <w:p w14:paraId="06AC6A4D" w14:textId="65931681"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7. A network game</w:t>
            </w:r>
          </w:p>
        </w:tc>
        <w:tc>
          <w:tcPr>
            <w:tcW w:w="4961" w:type="dxa"/>
          </w:tcPr>
          <w:p w14:paraId="1F76B4D0" w14:textId="689B25D2"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Students will learn to have multiple mBot2</w:t>
            </w:r>
            <w:r w:rsidR="6DDB6542" w:rsidRPr="00FD7F2C">
              <w:rPr>
                <w:rFonts w:ascii="Mark Pro" w:eastAsia="思源黑体" w:hAnsi="Mark Pro" w:cs="Arial"/>
                <w:color w:val="595959" w:themeColor="text1" w:themeTint="A6"/>
                <w:w w:val="105"/>
                <w:kern w:val="28"/>
                <w:sz w:val="18"/>
                <w:szCs w:val="18"/>
              </w:rPr>
              <w:t>s</w:t>
            </w:r>
            <w:r w:rsidRPr="00FD7F2C">
              <w:rPr>
                <w:rFonts w:ascii="Mark Pro" w:eastAsia="思源黑体" w:hAnsi="Mark Pro" w:cs="Arial"/>
                <w:color w:val="595959" w:themeColor="text1" w:themeTint="A6"/>
                <w:w w:val="105"/>
                <w:kern w:val="28"/>
                <w:sz w:val="18"/>
                <w:szCs w:val="18"/>
              </w:rPr>
              <w:t xml:space="preserve"> communicating with each other wirelessly without the need of a WIFI access point. They will program a simple game where multiple mBot2</w:t>
            </w:r>
            <w:r w:rsidR="5597DD26" w:rsidRPr="00FD7F2C">
              <w:rPr>
                <w:rFonts w:ascii="Mark Pro" w:eastAsia="思源黑体" w:hAnsi="Mark Pro" w:cs="Arial"/>
                <w:color w:val="595959" w:themeColor="text1" w:themeTint="A6"/>
                <w:w w:val="105"/>
                <w:kern w:val="28"/>
                <w:sz w:val="18"/>
                <w:szCs w:val="18"/>
              </w:rPr>
              <w:t>s</w:t>
            </w:r>
            <w:r w:rsidRPr="00FD7F2C">
              <w:rPr>
                <w:rFonts w:ascii="Mark Pro" w:eastAsia="思源黑体" w:hAnsi="Mark Pro" w:cs="Arial"/>
                <w:color w:val="595959" w:themeColor="text1" w:themeTint="A6"/>
                <w:w w:val="105"/>
                <w:kern w:val="28"/>
                <w:sz w:val="18"/>
                <w:szCs w:val="18"/>
              </w:rPr>
              <w:t xml:space="preserve"> search for a color and the first one to find it wins. This knowledge will also be used in </w:t>
            </w:r>
            <w:r w:rsidR="16B032B4" w:rsidRPr="00FD7F2C">
              <w:rPr>
                <w:rFonts w:ascii="Mark Pro" w:eastAsia="思源黑体" w:hAnsi="Mark Pro" w:cs="Arial"/>
                <w:color w:val="595959" w:themeColor="text1" w:themeTint="A6"/>
                <w:w w:val="105"/>
                <w:kern w:val="28"/>
                <w:sz w:val="18"/>
                <w:szCs w:val="18"/>
              </w:rPr>
              <w:t xml:space="preserve">lesson </w:t>
            </w:r>
            <w:r w:rsidRPr="00FD7F2C">
              <w:rPr>
                <w:rFonts w:ascii="Mark Pro" w:eastAsia="思源黑体" w:hAnsi="Mark Pro" w:cs="Arial"/>
                <w:color w:val="595959" w:themeColor="text1" w:themeTint="A6"/>
                <w:w w:val="105"/>
                <w:kern w:val="28"/>
                <w:sz w:val="18"/>
                <w:szCs w:val="18"/>
              </w:rPr>
              <w:t>8.</w:t>
            </w:r>
          </w:p>
        </w:tc>
        <w:tc>
          <w:tcPr>
            <w:tcW w:w="3373" w:type="dxa"/>
          </w:tcPr>
          <w:p w14:paraId="280342D1" w14:textId="727A1ABB" w:rsidR="008D3965" w:rsidRPr="008D3965"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Wireless data transfer in ad-hoc networks</w:t>
            </w:r>
            <w:r w:rsidR="5DE0998B" w:rsidRPr="00FD7F2C">
              <w:rPr>
                <w:rFonts w:ascii="Mark Pro" w:eastAsia="思源黑体" w:hAnsi="Mark Pro" w:cs="Arial"/>
                <w:color w:val="595959" w:themeColor="text1" w:themeTint="A6"/>
                <w:w w:val="105"/>
                <w:kern w:val="28"/>
                <w:sz w:val="18"/>
                <w:szCs w:val="18"/>
              </w:rPr>
              <w:t xml:space="preserve">. </w:t>
            </w:r>
            <w:r>
              <w:rPr>
                <w:rFonts w:ascii="Mark Pro" w:eastAsia="思源黑体" w:hAnsi="Mark Pro" w:cs="Arial"/>
                <w:color w:val="595959" w:themeColor="text1" w:themeTint="A6"/>
                <w:w w:val="105"/>
                <w:kern w:val="28"/>
                <w:sz w:val="18"/>
                <w:szCs w:val="18"/>
              </w:rPr>
              <w:t>D</w:t>
            </w:r>
            <w:r w:rsidRPr="00FD7F2C">
              <w:rPr>
                <w:rFonts w:ascii="Mark Pro" w:eastAsia="思源黑体" w:hAnsi="Mark Pro" w:cs="Arial"/>
                <w:color w:val="595959" w:themeColor="text1" w:themeTint="A6"/>
                <w:w w:val="105"/>
                <w:kern w:val="28"/>
                <w:sz w:val="18"/>
                <w:szCs w:val="18"/>
              </w:rPr>
              <w:t>ata exchange in loops and events</w:t>
            </w:r>
            <w:r>
              <w:rPr>
                <w:rFonts w:ascii="Mark Pro" w:eastAsia="思源黑体" w:hAnsi="Mark Pro" w:cs="Arial"/>
                <w:color w:val="595959" w:themeColor="text1" w:themeTint="A6"/>
                <w:w w:val="105"/>
                <w:kern w:val="28"/>
                <w:sz w:val="18"/>
                <w:szCs w:val="18"/>
              </w:rPr>
              <w:t>.</w:t>
            </w:r>
          </w:p>
        </w:tc>
      </w:tr>
      <w:tr w:rsidR="00FD7F2C" w14:paraId="6291FEF1" w14:textId="77777777" w:rsidTr="365AFAD6">
        <w:tc>
          <w:tcPr>
            <w:tcW w:w="2122" w:type="dxa"/>
          </w:tcPr>
          <w:p w14:paraId="130D3303" w14:textId="76B341C7" w:rsidR="00FD7F2C"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8. mBot2 at your service</w:t>
            </w:r>
          </w:p>
        </w:tc>
        <w:tc>
          <w:tcPr>
            <w:tcW w:w="4961" w:type="dxa"/>
          </w:tcPr>
          <w:p w14:paraId="7C6AB701" w14:textId="6C77217C" w:rsidR="00FD7F2C"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By learning how to set up a WIFI connection with </w:t>
            </w:r>
            <w:r w:rsidR="2FD9E73C"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students will also learn to use onboard speech recognition, and they will apply this knowledge in an activity where</w:t>
            </w:r>
            <w:r w:rsidR="654742F4" w:rsidRPr="00FD7F2C">
              <w:rPr>
                <w:rFonts w:ascii="Mark Pro" w:eastAsia="思源黑体" w:hAnsi="Mark Pro" w:cs="Arial"/>
                <w:color w:val="595959" w:themeColor="text1" w:themeTint="A6"/>
                <w:w w:val="105"/>
                <w:kern w:val="28"/>
                <w:sz w:val="18"/>
                <w:szCs w:val="18"/>
              </w:rPr>
              <w:t xml:space="preserve"> the</w:t>
            </w:r>
            <w:r w:rsidRPr="00FD7F2C">
              <w:rPr>
                <w:rFonts w:ascii="Mark Pro" w:eastAsia="思源黑体" w:hAnsi="Mark Pro" w:cs="Arial"/>
                <w:color w:val="595959" w:themeColor="text1" w:themeTint="A6"/>
                <w:w w:val="105"/>
                <w:kern w:val="28"/>
                <w:sz w:val="18"/>
                <w:szCs w:val="18"/>
              </w:rPr>
              <w:t xml:space="preserve"> mBot2 becomes a robot waiter who talks to its customers.</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24FB950E" w14:textId="46DC1169" w:rsidR="00FD7F2C" w:rsidRPr="008D3965" w:rsidRDefault="002026BD" w:rsidP="002026BD">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 xml:space="preserve">Using WIFI infrastructure mode with </w:t>
            </w:r>
            <w:r w:rsidR="7B5D790A" w:rsidRPr="002026BD">
              <w:rPr>
                <w:rFonts w:ascii="Mark Pro" w:eastAsia="思源黑体" w:hAnsi="Mark Pro" w:cs="Arial"/>
                <w:color w:val="595959" w:themeColor="text1" w:themeTint="A6"/>
                <w:w w:val="105"/>
                <w:kern w:val="28"/>
                <w:sz w:val="18"/>
                <w:szCs w:val="18"/>
              </w:rPr>
              <w:t xml:space="preserve">the </w:t>
            </w:r>
            <w:r w:rsidRPr="002026BD">
              <w:rPr>
                <w:rFonts w:ascii="Mark Pro" w:eastAsia="思源黑体" w:hAnsi="Mark Pro" w:cs="Arial"/>
                <w:color w:val="595959" w:themeColor="text1" w:themeTint="A6"/>
                <w:w w:val="105"/>
                <w:kern w:val="28"/>
                <w:sz w:val="18"/>
                <w:szCs w:val="18"/>
              </w:rPr>
              <w:t>mBot2 for speech recognition and speech synthesis</w:t>
            </w:r>
            <w:r>
              <w:rPr>
                <w:rFonts w:ascii="Mark Pro" w:eastAsia="思源黑体" w:hAnsi="Mark Pro" w:cs="Arial"/>
                <w:color w:val="595959" w:themeColor="text1" w:themeTint="A6"/>
                <w:w w:val="105"/>
                <w:kern w:val="28"/>
                <w:sz w:val="18"/>
                <w:szCs w:val="18"/>
              </w:rPr>
              <w:t xml:space="preserve">. </w:t>
            </w:r>
            <w:r w:rsidRPr="002026BD">
              <w:rPr>
                <w:rFonts w:ascii="Mark Pro" w:eastAsia="思源黑体" w:hAnsi="Mark Pro" w:cs="Arial"/>
                <w:color w:val="595959" w:themeColor="text1" w:themeTint="A6"/>
                <w:w w:val="105"/>
                <w:kern w:val="28"/>
                <w:sz w:val="18"/>
                <w:szCs w:val="18"/>
              </w:rPr>
              <w:t>Offloading heavy computing like speech recognition to cloud services</w:t>
            </w:r>
            <w:r>
              <w:rPr>
                <w:rFonts w:ascii="Mark Pro" w:eastAsia="思源黑体" w:hAnsi="Mark Pro" w:cs="Arial"/>
                <w:color w:val="595959" w:themeColor="text1" w:themeTint="A6"/>
                <w:w w:val="105"/>
                <w:kern w:val="28"/>
                <w:sz w:val="18"/>
                <w:szCs w:val="18"/>
              </w:rPr>
              <w:t xml:space="preserve">.                           </w:t>
            </w:r>
            <w:r w:rsidRPr="002026BD">
              <w:rPr>
                <w:rFonts w:ascii="Mark Pro" w:eastAsia="思源黑体" w:hAnsi="Mark Pro" w:cs="Arial"/>
                <w:color w:val="595959" w:themeColor="text1" w:themeTint="A6"/>
                <w:w w:val="105"/>
                <w:kern w:val="28"/>
                <w:sz w:val="18"/>
                <w:szCs w:val="18"/>
              </w:rPr>
              <w:t>Structuring code by applying “own blocks” (functions)</w:t>
            </w:r>
            <w:r>
              <w:rPr>
                <w:rFonts w:ascii="Mark Pro" w:eastAsia="思源黑体" w:hAnsi="Mark Pro" w:cs="Arial"/>
                <w:color w:val="595959" w:themeColor="text1" w:themeTint="A6"/>
                <w:w w:val="105"/>
                <w:kern w:val="28"/>
                <w:sz w:val="18"/>
                <w:szCs w:val="18"/>
              </w:rPr>
              <w:t>.</w:t>
            </w:r>
          </w:p>
        </w:tc>
      </w:tr>
      <w:tr w:rsidR="00FD7F2C" w14:paraId="4BCF5EDE" w14:textId="77777777" w:rsidTr="365AFAD6">
        <w:tc>
          <w:tcPr>
            <w:tcW w:w="2122" w:type="dxa"/>
          </w:tcPr>
          <w:p w14:paraId="15EE60FC" w14:textId="2ABE6C92" w:rsidR="00FD7F2C" w:rsidRPr="008D3965" w:rsidRDefault="002026BD"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9. mBot2 in the wild</w:t>
            </w:r>
          </w:p>
        </w:tc>
        <w:tc>
          <w:tcPr>
            <w:tcW w:w="4961" w:type="dxa"/>
          </w:tcPr>
          <w:p w14:paraId="750B5991" w14:textId="5488C1DA" w:rsidR="00FD7F2C" w:rsidRPr="008D3965" w:rsidRDefault="002026BD"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In this special lesson, students will learn some principles of Artificial Intelligence by using the</w:t>
            </w:r>
            <w:r w:rsidR="00A0325F" w:rsidRPr="002026BD">
              <w:rPr>
                <w:rFonts w:ascii="Mark Pro" w:eastAsia="思源黑体" w:hAnsi="Mark Pro" w:cs="Arial"/>
                <w:color w:val="595959" w:themeColor="text1" w:themeTint="A6"/>
                <w:w w:val="105"/>
                <w:kern w:val="28"/>
                <w:sz w:val="18"/>
                <w:szCs w:val="18"/>
              </w:rPr>
              <w:t xml:space="preserve"> </w:t>
            </w:r>
            <w:r w:rsidRPr="002026BD">
              <w:rPr>
                <w:rFonts w:ascii="Mark Pro" w:eastAsia="思源黑体" w:hAnsi="Mark Pro" w:cs="Arial"/>
                <w:color w:val="595959" w:themeColor="text1" w:themeTint="A6"/>
                <w:w w:val="105"/>
                <w:kern w:val="28"/>
                <w:sz w:val="18"/>
                <w:szCs w:val="18"/>
              </w:rPr>
              <w:t xml:space="preserve">Teachable Machine extension in mBlock5. They will apply their knowledge to recreate a natural ecosystem where </w:t>
            </w:r>
            <w:r w:rsidR="177A7C8F" w:rsidRPr="002026BD">
              <w:rPr>
                <w:rFonts w:ascii="Mark Pro" w:eastAsia="思源黑体" w:hAnsi="Mark Pro" w:cs="Arial"/>
                <w:color w:val="595959" w:themeColor="text1" w:themeTint="A6"/>
                <w:w w:val="105"/>
                <w:kern w:val="28"/>
                <w:sz w:val="18"/>
                <w:szCs w:val="18"/>
              </w:rPr>
              <w:t xml:space="preserve">the </w:t>
            </w:r>
            <w:r w:rsidRPr="002026BD">
              <w:rPr>
                <w:rFonts w:ascii="Mark Pro" w:eastAsia="思源黑体" w:hAnsi="Mark Pro" w:cs="Arial"/>
                <w:color w:val="595959" w:themeColor="text1" w:themeTint="A6"/>
                <w:w w:val="105"/>
                <w:kern w:val="28"/>
                <w:sz w:val="18"/>
                <w:szCs w:val="18"/>
              </w:rPr>
              <w:t>mBot2 behaves like an animal.</w:t>
            </w:r>
            <w:r w:rsidRPr="002026BD">
              <w:rPr>
                <w:rFonts w:ascii="Mark Pro" w:eastAsia="思源黑体" w:hAnsi="Mark Pro" w:cs="Arial"/>
                <w:color w:val="595959" w:themeColor="text1" w:themeTint="A6"/>
                <w:w w:val="105"/>
                <w:kern w:val="28"/>
                <w:sz w:val="18"/>
                <w:szCs w:val="18"/>
              </w:rPr>
              <w:tab/>
            </w:r>
          </w:p>
        </w:tc>
        <w:tc>
          <w:tcPr>
            <w:tcW w:w="3373" w:type="dxa"/>
          </w:tcPr>
          <w:p w14:paraId="4F780E74" w14:textId="6C73DC7E" w:rsidR="00FD7F2C" w:rsidRPr="008D3965" w:rsidRDefault="002026BD" w:rsidP="002026BD">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Learning about Machine Learning and applying it with local processing only on block-based programming</w:t>
            </w:r>
            <w:r>
              <w:rPr>
                <w:rFonts w:ascii="Mark Pro" w:eastAsia="思源黑体" w:hAnsi="Mark Pro" w:cs="Arial"/>
                <w:color w:val="595959" w:themeColor="text1" w:themeTint="A6"/>
                <w:w w:val="105"/>
                <w:kern w:val="28"/>
                <w:sz w:val="18"/>
                <w:szCs w:val="18"/>
              </w:rPr>
              <w:t>.               E</w:t>
            </w:r>
            <w:r w:rsidRPr="002026BD">
              <w:rPr>
                <w:rFonts w:ascii="Mark Pro" w:eastAsia="思源黑体" w:hAnsi="Mark Pro" w:cs="Arial"/>
                <w:color w:val="595959" w:themeColor="text1" w:themeTint="A6"/>
                <w:w w:val="105"/>
                <w:kern w:val="28"/>
                <w:sz w:val="18"/>
                <w:szCs w:val="18"/>
              </w:rPr>
              <w:t xml:space="preserve">stablishing a new communication protocol between </w:t>
            </w:r>
            <w:r w:rsidR="5F64DEB2" w:rsidRPr="002026BD">
              <w:rPr>
                <w:rFonts w:ascii="Mark Pro" w:eastAsia="思源黑体" w:hAnsi="Mark Pro" w:cs="Arial"/>
                <w:color w:val="595959" w:themeColor="text1" w:themeTint="A6"/>
                <w:w w:val="105"/>
                <w:kern w:val="28"/>
                <w:sz w:val="18"/>
                <w:szCs w:val="18"/>
              </w:rPr>
              <w:t xml:space="preserve">the </w:t>
            </w:r>
            <w:r w:rsidRPr="002026BD">
              <w:rPr>
                <w:rFonts w:ascii="Mark Pro" w:eastAsia="思源黑体" w:hAnsi="Mark Pro" w:cs="Arial"/>
                <w:color w:val="595959" w:themeColor="text1" w:themeTint="A6"/>
                <w:w w:val="105"/>
                <w:kern w:val="28"/>
                <w:sz w:val="18"/>
                <w:szCs w:val="18"/>
              </w:rPr>
              <w:t>mBot2 and the computer.</w:t>
            </w:r>
          </w:p>
        </w:tc>
      </w:tr>
    </w:tbl>
    <w:p w14:paraId="0D363AA0" w14:textId="06B7EC81" w:rsidR="00FB3ECD" w:rsidRDefault="00FB3EC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8F8B461" w14:textId="76874125" w:rsidR="002026BD" w:rsidRDefault="002026B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2026BD">
        <w:rPr>
          <w:rFonts w:ascii="Mark Pro" w:eastAsia="思源黑体" w:hAnsi="Mark Pro" w:cs="Arial"/>
          <w:color w:val="595959" w:themeColor="text1" w:themeTint="A6"/>
          <w:w w:val="105"/>
          <w:kern w:val="28"/>
          <w:sz w:val="22"/>
          <w:szCs w:val="22"/>
        </w:rPr>
        <w:t xml:space="preserve">Throughout the lessons students are encouraged, with the consent of educators, to document their learning outcomes by video and publish them, </w:t>
      </w:r>
      <w:proofErr w:type="gramStart"/>
      <w:r w:rsidRPr="002026BD">
        <w:rPr>
          <w:rFonts w:ascii="Mark Pro" w:eastAsia="思源黑体" w:hAnsi="Mark Pro" w:cs="Arial"/>
          <w:color w:val="595959" w:themeColor="text1" w:themeTint="A6"/>
          <w:w w:val="105"/>
          <w:kern w:val="28"/>
          <w:sz w:val="22"/>
          <w:szCs w:val="22"/>
        </w:rPr>
        <w:t>as a way to</w:t>
      </w:r>
      <w:proofErr w:type="gramEnd"/>
      <w:r w:rsidRPr="002026BD">
        <w:rPr>
          <w:rFonts w:ascii="Mark Pro" w:eastAsia="思源黑体" w:hAnsi="Mark Pro" w:cs="Arial"/>
          <w:color w:val="595959" w:themeColor="text1" w:themeTint="A6"/>
          <w:w w:val="105"/>
          <w:kern w:val="28"/>
          <w:sz w:val="22"/>
          <w:szCs w:val="22"/>
        </w:rPr>
        <w:t xml:space="preserve"> gain pride of their work and lead </w:t>
      </w:r>
      <w:r w:rsidR="39CEB4F4" w:rsidRPr="002026BD">
        <w:rPr>
          <w:rFonts w:ascii="Mark Pro" w:eastAsia="思源黑体" w:hAnsi="Mark Pro" w:cs="Arial"/>
          <w:color w:val="595959" w:themeColor="text1" w:themeTint="A6"/>
          <w:w w:val="105"/>
          <w:kern w:val="28"/>
          <w:sz w:val="22"/>
          <w:szCs w:val="22"/>
        </w:rPr>
        <w:t xml:space="preserve">their </w:t>
      </w:r>
      <w:r w:rsidRPr="002026BD">
        <w:rPr>
          <w:rFonts w:ascii="Mark Pro" w:eastAsia="思源黑体" w:hAnsi="Mark Pro" w:cs="Arial"/>
          <w:color w:val="595959" w:themeColor="text1" w:themeTint="A6"/>
          <w:w w:val="105"/>
          <w:kern w:val="28"/>
          <w:sz w:val="22"/>
          <w:szCs w:val="22"/>
        </w:rPr>
        <w:t xml:space="preserve">conversation about Computer Science and STEAM in the classroom.   </w:t>
      </w:r>
    </w:p>
    <w:sectPr w:rsidR="002026BD" w:rsidSect="008B2D83">
      <w:headerReference w:type="even" r:id="rId21"/>
      <w:headerReference w:type="default" r:id="rId22"/>
      <w:footerReference w:type="default" r:id="rId23"/>
      <w:pgSz w:w="11906" w:h="16838" w:code="9"/>
      <w:pgMar w:top="1440" w:right="720" w:bottom="720" w:left="720" w:header="720" w:footer="32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AEC7A" w14:textId="77777777" w:rsidR="006D63B0" w:rsidRDefault="006D63B0" w:rsidP="00C32CBF">
      <w:pPr>
        <w:spacing w:after="0" w:line="240" w:lineRule="auto"/>
      </w:pPr>
      <w:r>
        <w:separator/>
      </w:r>
    </w:p>
  </w:endnote>
  <w:endnote w:type="continuationSeparator" w:id="0">
    <w:p w14:paraId="3D18B039" w14:textId="77777777" w:rsidR="006D63B0" w:rsidRDefault="006D63B0" w:rsidP="00C32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思源黑体">
    <w:panose1 w:val="00000000000000000000"/>
    <w:charset w:val="86"/>
    <w:family w:val="swiss"/>
    <w:notTrueType/>
    <w:pitch w:val="variable"/>
    <w:sig w:usb0="30000287" w:usb1="2BDF3C10" w:usb2="00000016" w:usb3="00000000" w:csb0="002E0107" w:csb1="00000000"/>
  </w:font>
  <w:font w:name="Mark Pro">
    <w:altName w:val="Calibri"/>
    <w:panose1 w:val="020B0504020201010104"/>
    <w:charset w:val="00"/>
    <w:family w:val="swiss"/>
    <w:notTrueType/>
    <w:pitch w:val="variable"/>
    <w:sig w:usb0="A00000FF" w:usb1="5000FCFB" w:usb2="00000000" w:usb3="00000000" w:csb0="00000093" w:csb1="00000000"/>
  </w:font>
  <w:font w:name="Mark Pro Medium">
    <w:altName w:val="Calibri"/>
    <w:panose1 w:val="020B0604020201010104"/>
    <w:charset w:val="00"/>
    <w:family w:val="swiss"/>
    <w:notTrueType/>
    <w:pitch w:val="variable"/>
    <w:sig w:usb0="A00000FF" w:usb1="5000FCFB"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D73A" w14:textId="18E70D41" w:rsidR="004E5761" w:rsidRPr="009806B1" w:rsidRDefault="004E5761" w:rsidP="009806B1">
    <w:pPr>
      <w:pStyle w:val="Footer"/>
      <w:jc w:val="center"/>
      <w:rPr>
        <w:rFonts w:ascii="Mark Pro" w:hAnsi="Mark Pro"/>
        <w:sz w:val="14"/>
        <w:szCs w:val="14"/>
      </w:rPr>
    </w:pPr>
    <w:r w:rsidRPr="009806B1">
      <w:rPr>
        <w:rFonts w:ascii="Mark Pro" w:hAnsi="Mark Pro"/>
        <w:color w:val="1EB9EE"/>
        <w:sz w:val="14"/>
        <w:szCs w:val="14"/>
      </w:rPr>
      <w:t>© education.makeblock.com</w:t>
    </w:r>
    <w:r w:rsidRPr="009806B1">
      <w:rPr>
        <w:rFonts w:ascii="Mark Pro" w:hAnsi="Mark Pro"/>
        <w:color w:val="1EB9EE"/>
        <w:sz w:val="14"/>
        <w:szCs w:val="14"/>
      </w:rPr>
      <w:tab/>
    </w:r>
    <w:r w:rsidRPr="009806B1">
      <w:rPr>
        <w:rFonts w:ascii="Mark Pro" w:hAnsi="Mark Pro"/>
        <w:color w:val="1EB9EE"/>
        <w:sz w:val="14"/>
        <w:szCs w:val="14"/>
      </w:rPr>
      <w:tab/>
    </w:r>
    <w:r w:rsidRPr="009806B1">
      <w:rPr>
        <w:rFonts w:ascii="Mark Pro" w:hAnsi="Mark Pro"/>
        <w:color w:val="1EB9EE"/>
        <w:sz w:val="14"/>
        <w:szCs w:val="14"/>
      </w:rPr>
      <w:tab/>
    </w:r>
    <w:r w:rsidRPr="009806B1">
      <w:rPr>
        <w:rFonts w:ascii="Mark Pro" w:hAnsi="Mark Pro"/>
        <w:color w:val="1EB9EE"/>
        <w:sz w:val="14"/>
        <w:szCs w:val="14"/>
      </w:rPr>
      <w:fldChar w:fldCharType="begin"/>
    </w:r>
    <w:r w:rsidRPr="009806B1">
      <w:rPr>
        <w:rFonts w:ascii="Mark Pro" w:hAnsi="Mark Pro"/>
        <w:color w:val="1EB9EE"/>
        <w:sz w:val="14"/>
        <w:szCs w:val="14"/>
      </w:rPr>
      <w:instrText>PAGE   \* MERGEFORMAT</w:instrText>
    </w:r>
    <w:r w:rsidRPr="009806B1">
      <w:rPr>
        <w:rFonts w:ascii="Mark Pro" w:hAnsi="Mark Pro"/>
        <w:color w:val="1EB9EE"/>
        <w:sz w:val="14"/>
        <w:szCs w:val="14"/>
      </w:rPr>
      <w:fldChar w:fldCharType="separate"/>
    </w:r>
    <w:r w:rsidRPr="009806B1">
      <w:rPr>
        <w:rFonts w:ascii="Mark Pro" w:hAnsi="Mark Pro"/>
        <w:color w:val="1EB9EE"/>
        <w:sz w:val="14"/>
        <w:szCs w:val="14"/>
        <w:lang w:val="zh-CN"/>
      </w:rPr>
      <w:t>1</w:t>
    </w:r>
    <w:r w:rsidRPr="009806B1">
      <w:rPr>
        <w:rFonts w:ascii="Mark Pro" w:hAnsi="Mark Pro"/>
        <w:color w:val="1EB9EE"/>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55F2A" w14:textId="77777777" w:rsidR="006D63B0" w:rsidRDefault="006D63B0" w:rsidP="00C32CBF">
      <w:pPr>
        <w:spacing w:after="0" w:line="240" w:lineRule="auto"/>
      </w:pPr>
      <w:r>
        <w:separator/>
      </w:r>
    </w:p>
  </w:footnote>
  <w:footnote w:type="continuationSeparator" w:id="0">
    <w:p w14:paraId="48D042B6" w14:textId="77777777" w:rsidR="006D63B0" w:rsidRDefault="006D63B0" w:rsidP="00C32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F08E" w14:textId="1F3AA299" w:rsidR="00280FC0" w:rsidRDefault="00280FC0">
    <w:pPr>
      <w:pStyle w:val="Header"/>
    </w:pPr>
    <w:r>
      <w:rPr>
        <w:noProof/>
      </w:rPr>
      <w:drawing>
        <wp:anchor distT="0" distB="0" distL="114300" distR="114300" simplePos="0" relativeHeight="251677696" behindDoc="1" locked="0" layoutInCell="1" allowOverlap="1" wp14:anchorId="7D8DC482" wp14:editId="30A21058">
          <wp:simplePos x="0" y="0"/>
          <wp:positionH relativeFrom="margin">
            <wp:posOffset>0</wp:posOffset>
          </wp:positionH>
          <wp:positionV relativeFrom="paragraph">
            <wp:posOffset>-252730</wp:posOffset>
          </wp:positionV>
          <wp:extent cx="1085850" cy="54292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085850" cy="542925"/>
                  </a:xfrm>
                  <a:prstGeom prst="rect">
                    <a:avLst/>
                  </a:prstGeom>
                </pic:spPr>
              </pic:pic>
            </a:graphicData>
          </a:graphic>
          <wp14:sizeRelH relativeFrom="margin">
            <wp14:pctWidth>0</wp14:pctWidth>
          </wp14:sizeRelH>
          <wp14:sizeRelV relativeFrom="margin">
            <wp14:pctHeight>0</wp14:pctHeight>
          </wp14:sizeRelV>
        </wp:anchor>
      </w:drawing>
    </w:r>
    <w:r>
      <w:rPr>
        <w:rFonts w:ascii="Mark Pro" w:hAnsi="Mark Pro"/>
        <w:noProof/>
        <w:color w:val="1EB9EE"/>
        <w:sz w:val="14"/>
        <w:szCs w:val="14"/>
      </w:rPr>
      <mc:AlternateContent>
        <mc:Choice Requires="wps">
          <w:drawing>
            <wp:anchor distT="0" distB="0" distL="114300" distR="114300" simplePos="0" relativeHeight="251679744" behindDoc="0" locked="0" layoutInCell="1" allowOverlap="1" wp14:anchorId="3A72AC8F" wp14:editId="58221AE2">
              <wp:simplePos x="0" y="0"/>
              <wp:positionH relativeFrom="leftMargin">
                <wp:align>right</wp:align>
              </wp:positionH>
              <wp:positionV relativeFrom="paragraph">
                <wp:posOffset>1763004</wp:posOffset>
              </wp:positionV>
              <wp:extent cx="457200" cy="8464550"/>
              <wp:effectExtent l="0" t="0" r="0" b="0"/>
              <wp:wrapNone/>
              <wp:docPr id="4" name="Right Triangle 4"/>
              <wp:cNvGraphicFramePr/>
              <a:graphic xmlns:a="http://schemas.openxmlformats.org/drawingml/2006/main">
                <a:graphicData uri="http://schemas.microsoft.com/office/word/2010/wordprocessingShape">
                  <wps:wsp>
                    <wps:cNvSpPr/>
                    <wps:spPr>
                      <a:xfrm>
                        <a:off x="0" y="0"/>
                        <a:ext cx="457200" cy="8464550"/>
                      </a:xfrm>
                      <a:prstGeom prst="r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45297F3">
            <v:shapetype id="_x0000_t6" coordsize="21600,21600" o:spt="6" path="m,l,21600r21600,xe" w14:anchorId="20CD339F">
              <v:stroke joinstyle="miter"/>
              <v:path textboxrect="1800,12600,12600,19800" gradientshapeok="t" o:connecttype="custom" o:connectlocs="0,0;0,10800;0,21600;10800,21600;21600,21600;10800,10800"/>
            </v:shapetype>
            <v:shape id="Right Triangle 4" style="position:absolute;margin-left:-15.2pt;margin-top:138.8pt;width:36pt;height:666.5pt;z-index:2516797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spid="_x0000_s1026" fillcolor="#00b0f0" stroked="f" strokeweight="1pt" type="#_x0000_t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">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2A39" w14:textId="1435C429" w:rsidR="004E5761" w:rsidRDefault="00280FC0" w:rsidP="00346A7F">
    <w:pPr>
      <w:pStyle w:val="Header"/>
      <w:jc w:val="center"/>
    </w:pPr>
    <w:r>
      <w:rPr>
        <w:rFonts w:ascii="Mark Pro" w:hAnsi="Mark Pro"/>
        <w:noProof/>
        <w:color w:val="1EB9EE"/>
        <w:sz w:val="14"/>
        <w:szCs w:val="14"/>
      </w:rPr>
      <mc:AlternateContent>
        <mc:Choice Requires="wps">
          <w:drawing>
            <wp:anchor distT="0" distB="0" distL="114300" distR="114300" simplePos="0" relativeHeight="251662336" behindDoc="0" locked="0" layoutInCell="1" allowOverlap="1" wp14:anchorId="49FC79FD" wp14:editId="2A449494">
              <wp:simplePos x="0" y="0"/>
              <wp:positionH relativeFrom="page">
                <wp:align>right</wp:align>
              </wp:positionH>
              <wp:positionV relativeFrom="paragraph">
                <wp:posOffset>1836322</wp:posOffset>
              </wp:positionV>
              <wp:extent cx="457200" cy="8464550"/>
              <wp:effectExtent l="0" t="0" r="0" b="0"/>
              <wp:wrapNone/>
              <wp:docPr id="6" name="Right Triangle 6"/>
              <wp:cNvGraphicFramePr/>
              <a:graphic xmlns:a="http://schemas.openxmlformats.org/drawingml/2006/main">
                <a:graphicData uri="http://schemas.microsoft.com/office/word/2010/wordprocessingShape">
                  <wps:wsp>
                    <wps:cNvSpPr/>
                    <wps:spPr>
                      <a:xfrm flipH="1">
                        <a:off x="0" y="0"/>
                        <a:ext cx="457200" cy="8464550"/>
                      </a:xfrm>
                      <a:prstGeom prst="r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BC07724">
            <v:shapetype id="_x0000_t6" coordsize="21600,21600" o:spt="6" path="m,l,21600r21600,xe" w14:anchorId="4D9B1453">
              <v:stroke joinstyle="miter"/>
              <v:path textboxrect="1800,12600,12600,19800" gradientshapeok="t" o:connecttype="custom" o:connectlocs="0,0;0,10800;0,21600;10800,21600;21600,21600;10800,10800"/>
            </v:shapetype>
            <v:shape id="Right Triangle 6" style="position:absolute;margin-left:-15.2pt;margin-top:144.6pt;width:36pt;height:666.5pt;flip:x;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00b0f0" stroked="f" strokeweight="1pt" type="#_x0000_t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">
              <w10:wrap anchorx="page"/>
            </v:shape>
          </w:pict>
        </mc:Fallback>
      </mc:AlternateContent>
    </w:r>
    <w:r w:rsidR="00156AF2">
      <w:rPr>
        <w:rFonts w:ascii="Mark Pro" w:hAnsi="Mark Pro"/>
        <w:noProof/>
        <w:color w:val="1EB9EE"/>
        <w:sz w:val="14"/>
        <w:szCs w:val="14"/>
      </w:rPr>
      <mc:AlternateContent>
        <mc:Choice Requires="wpg">
          <w:drawing>
            <wp:anchor distT="0" distB="0" distL="114300" distR="114300" simplePos="0" relativeHeight="251675648" behindDoc="0" locked="0" layoutInCell="1" allowOverlap="1" wp14:anchorId="07B510E4" wp14:editId="6C944B02">
              <wp:simplePos x="0" y="0"/>
              <wp:positionH relativeFrom="column">
                <wp:posOffset>4787900</wp:posOffset>
              </wp:positionH>
              <wp:positionV relativeFrom="paragraph">
                <wp:posOffset>-317500</wp:posOffset>
              </wp:positionV>
              <wp:extent cx="2315669" cy="414867"/>
              <wp:effectExtent l="0" t="0" r="8890" b="23495"/>
              <wp:wrapNone/>
              <wp:docPr id="17" name="Group 17"/>
              <wp:cNvGraphicFramePr/>
              <a:graphic xmlns:a="http://schemas.openxmlformats.org/drawingml/2006/main">
                <a:graphicData uri="http://schemas.microsoft.com/office/word/2010/wordprocessingGroup">
                  <wpg:wgp>
                    <wpg:cNvGrpSpPr/>
                    <wpg:grpSpPr>
                      <a:xfrm>
                        <a:off x="0" y="0"/>
                        <a:ext cx="2315669" cy="414867"/>
                        <a:chOff x="0" y="0"/>
                        <a:chExt cx="2315669" cy="414867"/>
                      </a:xfrm>
                    </wpg:grpSpPr>
                    <wps:wsp>
                      <wps:cNvPr id="7" name="Rectangle 7"/>
                      <wps:cNvSpPr/>
                      <wps:spPr>
                        <a:xfrm>
                          <a:off x="0" y="82550"/>
                          <a:ext cx="2315669" cy="215900"/>
                        </a:xfrm>
                        <a:custGeom>
                          <a:avLst/>
                          <a:gdLst>
                            <a:gd name="connsiteX0" fmla="*/ 0 w 1989455"/>
                            <a:gd name="connsiteY0" fmla="*/ 0 h 215900"/>
                            <a:gd name="connsiteX1" fmla="*/ 1989455 w 1989455"/>
                            <a:gd name="connsiteY1" fmla="*/ 0 h 215900"/>
                            <a:gd name="connsiteX2" fmla="*/ 1989455 w 1989455"/>
                            <a:gd name="connsiteY2" fmla="*/ 215900 h 215900"/>
                            <a:gd name="connsiteX3" fmla="*/ 0 w 1989455"/>
                            <a:gd name="connsiteY3" fmla="*/ 215900 h 215900"/>
                            <a:gd name="connsiteX4" fmla="*/ 0 w 1989455"/>
                            <a:gd name="connsiteY4" fmla="*/ 0 h 215900"/>
                            <a:gd name="connsiteX0" fmla="*/ 325967 w 2315422"/>
                            <a:gd name="connsiteY0" fmla="*/ 0 h 215900"/>
                            <a:gd name="connsiteX1" fmla="*/ 2315422 w 2315422"/>
                            <a:gd name="connsiteY1" fmla="*/ 0 h 215900"/>
                            <a:gd name="connsiteX2" fmla="*/ 2315422 w 2315422"/>
                            <a:gd name="connsiteY2" fmla="*/ 215900 h 215900"/>
                            <a:gd name="connsiteX3" fmla="*/ 0 w 2315422"/>
                            <a:gd name="connsiteY3" fmla="*/ 215900 h 215900"/>
                            <a:gd name="connsiteX4" fmla="*/ 325967 w 2315422"/>
                            <a:gd name="connsiteY4" fmla="*/ 0 h 215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5422" h="215900">
                              <a:moveTo>
                                <a:pt x="325967" y="0"/>
                              </a:moveTo>
                              <a:lnTo>
                                <a:pt x="2315422" y="0"/>
                              </a:lnTo>
                              <a:lnTo>
                                <a:pt x="2315422" y="215900"/>
                              </a:lnTo>
                              <a:lnTo>
                                <a:pt x="0" y="215900"/>
                              </a:lnTo>
                              <a:lnTo>
                                <a:pt x="325967" y="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a:off x="178435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187960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196850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a:off x="206375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215900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225425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w:pict w14:anchorId="647A799B">
            <v:group id="Group 17" style="position:absolute;margin-left:377pt;margin-top:-25pt;width:182.35pt;height:32.65pt;z-index:251675648" coordsize="23156,4148" o:spid="_x0000_s1026" w14:anchorId="7A6EAA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">
              <v:shape id="Rectangle 7" style="position:absolute;top:825;width:23156;height:2159;visibility:visible;mso-wrap-style:square;v-text-anchor:middle" coordsize="2315422,215900" o:spid="_x0000_s1027" fillcolor="#00b0f0" stroked="f" strokeweight="1pt" path="m325967,l2315422,r,215900l,215900,3259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">
                <v:stroke joinstyle="miter"/>
                <v:path arrowok="t" o:connecttype="custom" o:connectlocs="326002,0;2315669,0;2315669,215900;0,215900;326002,0" o:connectangles="0,0,0,0,0"/>
              </v:shape>
              <v:line id="Straight Connector 9" style="position:absolute;visibility:visible;mso-wrap-style:square" o:spid="_x0000_s1028" strokecolor="white [3212]" strokeweight="3pt" o:connectortype="straight" from="17843,0" to="17843,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">
                <v:stroke joinstyle="miter"/>
              </v:line>
              <v:line id="Straight Connector 11" style="position:absolute;visibility:visible;mso-wrap-style:square" o:spid="_x0000_s1029" strokecolor="white [3212]" strokeweight="3pt" o:connectortype="straight" from="18796,0" to="1879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">
                <v:stroke joinstyle="miter"/>
              </v:line>
              <v:line id="Straight Connector 12" style="position:absolute;visibility:visible;mso-wrap-style:square" o:spid="_x0000_s1030" strokecolor="white [3212]" strokeweight="3pt" o:connectortype="straight" from="19685,0" to="19685,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">
                <v:stroke joinstyle="miter"/>
              </v:line>
              <v:line id="Straight Connector 13" style="position:absolute;visibility:visible;mso-wrap-style:square" o:spid="_x0000_s1031" strokecolor="white [3212]" strokeweight="3pt" o:connectortype="straight" from="20637,0" to="20637,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">
                <v:stroke joinstyle="miter"/>
              </v:line>
              <v:line id="Straight Connector 14" style="position:absolute;visibility:visible;mso-wrap-style:square" o:spid="_x0000_s1032" strokecolor="white [3212]" strokeweight="3pt" o:connectortype="straight" from="21590,0" to="21590,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">
                <v:stroke joinstyle="miter"/>
              </v:line>
              <v:line id="Straight Connector 16" style="position:absolute;visibility:visible;mso-wrap-style:square" o:spid="_x0000_s1033" strokecolor="white [3212]" strokeweight="3pt" o:connectortype="straight" from="22542,0" to="2254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">
                <v:stroke joinstyle="miter"/>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5.7pt;height:15.7pt;visibility:visible;mso-wrap-style:square" o:bullet="t">
        <v:imagedata r:id="rId1" o:title=""/>
      </v:shape>
    </w:pict>
  </w:numPicBullet>
  <w:numPicBullet w:numPicBulletId="1">
    <w:pict>
      <v:shape id="_x0000_i1063" type="#_x0000_t75" style="width:15.7pt;height:15.7pt;visibility:visible;mso-wrap-style:square" o:bullet="t">
        <v:imagedata r:id="rId2" o:title=""/>
      </v:shape>
    </w:pict>
  </w:numPicBullet>
  <w:abstractNum w:abstractNumId="0" w15:restartNumberingAfterBreak="0">
    <w:nsid w:val="005A2FD0"/>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61B22"/>
    <w:multiLevelType w:val="hybridMultilevel"/>
    <w:tmpl w:val="C5ACDE9E"/>
    <w:lvl w:ilvl="0" w:tplc="00D42D5E">
      <w:start w:val="1"/>
      <w:numFmt w:val="bullet"/>
      <w:lvlText w:val=""/>
      <w:lvlJc w:val="left"/>
      <w:pPr>
        <w:ind w:left="720" w:hanging="360"/>
      </w:pPr>
      <w:rPr>
        <w:rFonts w:ascii="Symbol" w:hAnsi="Symbol" w:hint="default"/>
        <w:color w:val="595959" w:themeColor="text1" w:themeTint="A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4588C"/>
    <w:multiLevelType w:val="multilevel"/>
    <w:tmpl w:val="7E94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F64392"/>
    <w:multiLevelType w:val="multilevel"/>
    <w:tmpl w:val="181C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C9669E"/>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272E6"/>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F50841"/>
    <w:multiLevelType w:val="hybridMultilevel"/>
    <w:tmpl w:val="C86418CA"/>
    <w:lvl w:ilvl="0" w:tplc="416A0E34">
      <w:start w:val="1"/>
      <w:numFmt w:val="bullet"/>
      <w:lvlText w:val=""/>
      <w:lvlPicBulletId w:val="0"/>
      <w:lvlJc w:val="left"/>
      <w:pPr>
        <w:tabs>
          <w:tab w:val="num" w:pos="720"/>
        </w:tabs>
        <w:ind w:left="720" w:hanging="360"/>
      </w:pPr>
      <w:rPr>
        <w:rFonts w:ascii="Symbol" w:hAnsi="Symbol" w:hint="default"/>
      </w:rPr>
    </w:lvl>
    <w:lvl w:ilvl="1" w:tplc="40D20BEE" w:tentative="1">
      <w:start w:val="1"/>
      <w:numFmt w:val="bullet"/>
      <w:lvlText w:val=""/>
      <w:lvlJc w:val="left"/>
      <w:pPr>
        <w:tabs>
          <w:tab w:val="num" w:pos="1440"/>
        </w:tabs>
        <w:ind w:left="1440" w:hanging="360"/>
      </w:pPr>
      <w:rPr>
        <w:rFonts w:ascii="Symbol" w:hAnsi="Symbol" w:hint="default"/>
      </w:rPr>
    </w:lvl>
    <w:lvl w:ilvl="2" w:tplc="E6CCD986" w:tentative="1">
      <w:start w:val="1"/>
      <w:numFmt w:val="bullet"/>
      <w:lvlText w:val=""/>
      <w:lvlJc w:val="left"/>
      <w:pPr>
        <w:tabs>
          <w:tab w:val="num" w:pos="2160"/>
        </w:tabs>
        <w:ind w:left="2160" w:hanging="360"/>
      </w:pPr>
      <w:rPr>
        <w:rFonts w:ascii="Symbol" w:hAnsi="Symbol" w:hint="default"/>
      </w:rPr>
    </w:lvl>
    <w:lvl w:ilvl="3" w:tplc="809C5C40" w:tentative="1">
      <w:start w:val="1"/>
      <w:numFmt w:val="bullet"/>
      <w:lvlText w:val=""/>
      <w:lvlJc w:val="left"/>
      <w:pPr>
        <w:tabs>
          <w:tab w:val="num" w:pos="2880"/>
        </w:tabs>
        <w:ind w:left="2880" w:hanging="360"/>
      </w:pPr>
      <w:rPr>
        <w:rFonts w:ascii="Symbol" w:hAnsi="Symbol" w:hint="default"/>
      </w:rPr>
    </w:lvl>
    <w:lvl w:ilvl="4" w:tplc="64A23980" w:tentative="1">
      <w:start w:val="1"/>
      <w:numFmt w:val="bullet"/>
      <w:lvlText w:val=""/>
      <w:lvlJc w:val="left"/>
      <w:pPr>
        <w:tabs>
          <w:tab w:val="num" w:pos="3600"/>
        </w:tabs>
        <w:ind w:left="3600" w:hanging="360"/>
      </w:pPr>
      <w:rPr>
        <w:rFonts w:ascii="Symbol" w:hAnsi="Symbol" w:hint="default"/>
      </w:rPr>
    </w:lvl>
    <w:lvl w:ilvl="5" w:tplc="5C7EB10A" w:tentative="1">
      <w:start w:val="1"/>
      <w:numFmt w:val="bullet"/>
      <w:lvlText w:val=""/>
      <w:lvlJc w:val="left"/>
      <w:pPr>
        <w:tabs>
          <w:tab w:val="num" w:pos="4320"/>
        </w:tabs>
        <w:ind w:left="4320" w:hanging="360"/>
      </w:pPr>
      <w:rPr>
        <w:rFonts w:ascii="Symbol" w:hAnsi="Symbol" w:hint="default"/>
      </w:rPr>
    </w:lvl>
    <w:lvl w:ilvl="6" w:tplc="4F721DD6" w:tentative="1">
      <w:start w:val="1"/>
      <w:numFmt w:val="bullet"/>
      <w:lvlText w:val=""/>
      <w:lvlJc w:val="left"/>
      <w:pPr>
        <w:tabs>
          <w:tab w:val="num" w:pos="5040"/>
        </w:tabs>
        <w:ind w:left="5040" w:hanging="360"/>
      </w:pPr>
      <w:rPr>
        <w:rFonts w:ascii="Symbol" w:hAnsi="Symbol" w:hint="default"/>
      </w:rPr>
    </w:lvl>
    <w:lvl w:ilvl="7" w:tplc="F6106DC6" w:tentative="1">
      <w:start w:val="1"/>
      <w:numFmt w:val="bullet"/>
      <w:lvlText w:val=""/>
      <w:lvlJc w:val="left"/>
      <w:pPr>
        <w:tabs>
          <w:tab w:val="num" w:pos="5760"/>
        </w:tabs>
        <w:ind w:left="5760" w:hanging="360"/>
      </w:pPr>
      <w:rPr>
        <w:rFonts w:ascii="Symbol" w:hAnsi="Symbol" w:hint="default"/>
      </w:rPr>
    </w:lvl>
    <w:lvl w:ilvl="8" w:tplc="DA24171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4A25C28"/>
    <w:multiLevelType w:val="hybridMultilevel"/>
    <w:tmpl w:val="83CEF56A"/>
    <w:lvl w:ilvl="0" w:tplc="787CB692">
      <w:start w:val="1"/>
      <w:numFmt w:val="bullet"/>
      <w:lvlText w:val=""/>
      <w:lvlJc w:val="left"/>
      <w:pPr>
        <w:ind w:left="720" w:hanging="360"/>
      </w:pPr>
      <w:rPr>
        <w:rFonts w:ascii="Symbol" w:hAnsi="Symbol" w:hint="default"/>
        <w:color w:val="595959" w:themeColor="text1" w:themeTint="A6"/>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B4FFF"/>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A12052"/>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7151E"/>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567063"/>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5F6D24"/>
    <w:multiLevelType w:val="multilevel"/>
    <w:tmpl w:val="7A06A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23252"/>
    <w:multiLevelType w:val="multilevel"/>
    <w:tmpl w:val="4DBC7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A51746"/>
    <w:multiLevelType w:val="multilevel"/>
    <w:tmpl w:val="3A7E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B16EA0"/>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60D4E"/>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1F7699"/>
    <w:multiLevelType w:val="hybridMultilevel"/>
    <w:tmpl w:val="77E85BAC"/>
    <w:lvl w:ilvl="0" w:tplc="281C1FB2">
      <w:start w:val="1"/>
      <w:numFmt w:val="bullet"/>
      <w:lvlText w:val=""/>
      <w:lvlJc w:val="left"/>
      <w:pPr>
        <w:ind w:left="720" w:hanging="360"/>
      </w:pPr>
      <w:rPr>
        <w:rFonts w:ascii="Symbol" w:hAnsi="Symbol" w:hint="default"/>
        <w:color w:val="595959" w:themeColor="text1" w:themeTint="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F14EC5"/>
    <w:multiLevelType w:val="multilevel"/>
    <w:tmpl w:val="65EA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FB5590"/>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AD057D"/>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407F70"/>
    <w:multiLevelType w:val="hybridMultilevel"/>
    <w:tmpl w:val="79AE7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6F7E98"/>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5C41B1"/>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6B1E76"/>
    <w:multiLevelType w:val="multilevel"/>
    <w:tmpl w:val="72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75604C"/>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5673CE"/>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7800CD"/>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
  </w:num>
  <w:num w:numId="3">
    <w:abstractNumId w:val="25"/>
  </w:num>
  <w:num w:numId="4">
    <w:abstractNumId w:val="25"/>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
    <w:abstractNumId w:val="12"/>
  </w:num>
  <w:num w:numId="6">
    <w:abstractNumId w:val="3"/>
  </w:num>
  <w:num w:numId="7">
    <w:abstractNumId w:val="18"/>
  </w:num>
  <w:num w:numId="8">
    <w:abstractNumId w:val="14"/>
  </w:num>
  <w:num w:numId="9">
    <w:abstractNumId w:val="13"/>
  </w:num>
  <w:num w:numId="10">
    <w:abstractNumId w:val="4"/>
  </w:num>
  <w:num w:numId="11">
    <w:abstractNumId w:val="27"/>
  </w:num>
  <w:num w:numId="12">
    <w:abstractNumId w:val="26"/>
  </w:num>
  <w:num w:numId="13">
    <w:abstractNumId w:val="16"/>
  </w:num>
  <w:num w:numId="14">
    <w:abstractNumId w:val="19"/>
  </w:num>
  <w:num w:numId="15">
    <w:abstractNumId w:val="0"/>
  </w:num>
  <w:num w:numId="16">
    <w:abstractNumId w:val="9"/>
  </w:num>
  <w:num w:numId="17">
    <w:abstractNumId w:val="5"/>
  </w:num>
  <w:num w:numId="18">
    <w:abstractNumId w:val="8"/>
  </w:num>
  <w:num w:numId="19">
    <w:abstractNumId w:val="15"/>
  </w:num>
  <w:num w:numId="20">
    <w:abstractNumId w:val="23"/>
  </w:num>
  <w:num w:numId="21">
    <w:abstractNumId w:val="20"/>
  </w:num>
  <w:num w:numId="22">
    <w:abstractNumId w:val="22"/>
  </w:num>
  <w:num w:numId="23">
    <w:abstractNumId w:val="11"/>
  </w:num>
  <w:num w:numId="24">
    <w:abstractNumId w:val="10"/>
  </w:num>
  <w:num w:numId="25">
    <w:abstractNumId w:val="7"/>
  </w:num>
  <w:num w:numId="26">
    <w:abstractNumId w:val="1"/>
  </w:num>
  <w:num w:numId="27">
    <w:abstractNumId w:val="21"/>
  </w:num>
  <w:num w:numId="28">
    <w:abstractNumId w:val="17"/>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wNzE3MTMxMDOxMLZU0lEKTi0uzszPAykwtKwFAOfXgpgtAAAA"/>
  </w:docVars>
  <w:rsids>
    <w:rsidRoot w:val="00DF09CA"/>
    <w:rsid w:val="00000BBC"/>
    <w:rsid w:val="00002527"/>
    <w:rsid w:val="00005C43"/>
    <w:rsid w:val="00007380"/>
    <w:rsid w:val="000075EC"/>
    <w:rsid w:val="00011F7E"/>
    <w:rsid w:val="00012BF3"/>
    <w:rsid w:val="00012FB7"/>
    <w:rsid w:val="00013771"/>
    <w:rsid w:val="00035A1B"/>
    <w:rsid w:val="000446C7"/>
    <w:rsid w:val="00052262"/>
    <w:rsid w:val="0006319E"/>
    <w:rsid w:val="000711AE"/>
    <w:rsid w:val="000717BD"/>
    <w:rsid w:val="000760DD"/>
    <w:rsid w:val="00080459"/>
    <w:rsid w:val="000912FA"/>
    <w:rsid w:val="000913B8"/>
    <w:rsid w:val="0009314E"/>
    <w:rsid w:val="000A04A5"/>
    <w:rsid w:val="000A6DB7"/>
    <w:rsid w:val="000B0B26"/>
    <w:rsid w:val="000B38FC"/>
    <w:rsid w:val="000C260A"/>
    <w:rsid w:val="000C3FEF"/>
    <w:rsid w:val="000C5115"/>
    <w:rsid w:val="000C54F9"/>
    <w:rsid w:val="000C60C9"/>
    <w:rsid w:val="000C69E7"/>
    <w:rsid w:val="000D14D8"/>
    <w:rsid w:val="000E1C91"/>
    <w:rsid w:val="000E55D3"/>
    <w:rsid w:val="000E7CDA"/>
    <w:rsid w:val="000F1C1F"/>
    <w:rsid w:val="000F1C60"/>
    <w:rsid w:val="000F1D0D"/>
    <w:rsid w:val="000F3A9C"/>
    <w:rsid w:val="000F6503"/>
    <w:rsid w:val="00102329"/>
    <w:rsid w:val="00103461"/>
    <w:rsid w:val="001038A3"/>
    <w:rsid w:val="00106C74"/>
    <w:rsid w:val="0011085F"/>
    <w:rsid w:val="0011106C"/>
    <w:rsid w:val="00113588"/>
    <w:rsid w:val="00120007"/>
    <w:rsid w:val="0012157C"/>
    <w:rsid w:val="001255DD"/>
    <w:rsid w:val="00126F59"/>
    <w:rsid w:val="00134A3D"/>
    <w:rsid w:val="00140AF8"/>
    <w:rsid w:val="00145BF3"/>
    <w:rsid w:val="00155077"/>
    <w:rsid w:val="001561CD"/>
    <w:rsid w:val="00156AF2"/>
    <w:rsid w:val="00157174"/>
    <w:rsid w:val="00157F7F"/>
    <w:rsid w:val="0017572F"/>
    <w:rsid w:val="001766D9"/>
    <w:rsid w:val="00184159"/>
    <w:rsid w:val="0018668E"/>
    <w:rsid w:val="00186FA2"/>
    <w:rsid w:val="001A1DEC"/>
    <w:rsid w:val="001A50E3"/>
    <w:rsid w:val="001A55A1"/>
    <w:rsid w:val="001A5D98"/>
    <w:rsid w:val="001B5614"/>
    <w:rsid w:val="001C18CE"/>
    <w:rsid w:val="001C1AB7"/>
    <w:rsid w:val="001C60CB"/>
    <w:rsid w:val="001C75B3"/>
    <w:rsid w:val="001E47F9"/>
    <w:rsid w:val="001E4B66"/>
    <w:rsid w:val="001E4CAD"/>
    <w:rsid w:val="001E5FFA"/>
    <w:rsid w:val="001E658D"/>
    <w:rsid w:val="001E68F6"/>
    <w:rsid w:val="001E76B5"/>
    <w:rsid w:val="002026BD"/>
    <w:rsid w:val="00210E84"/>
    <w:rsid w:val="00220BF3"/>
    <w:rsid w:val="00231038"/>
    <w:rsid w:val="00231517"/>
    <w:rsid w:val="00234D89"/>
    <w:rsid w:val="00251C56"/>
    <w:rsid w:val="002520E7"/>
    <w:rsid w:val="00254FC6"/>
    <w:rsid w:val="002636A5"/>
    <w:rsid w:val="00271F19"/>
    <w:rsid w:val="002732A7"/>
    <w:rsid w:val="002754A4"/>
    <w:rsid w:val="00276B81"/>
    <w:rsid w:val="00280E18"/>
    <w:rsid w:val="00280FC0"/>
    <w:rsid w:val="00281E0F"/>
    <w:rsid w:val="00283876"/>
    <w:rsid w:val="002848B0"/>
    <w:rsid w:val="002907D9"/>
    <w:rsid w:val="00291B4C"/>
    <w:rsid w:val="002950B3"/>
    <w:rsid w:val="002A0AA4"/>
    <w:rsid w:val="002A32C0"/>
    <w:rsid w:val="002A3551"/>
    <w:rsid w:val="002A6C9A"/>
    <w:rsid w:val="002B3A93"/>
    <w:rsid w:val="002B5C79"/>
    <w:rsid w:val="002C43B3"/>
    <w:rsid w:val="002D3B3E"/>
    <w:rsid w:val="002D4AFA"/>
    <w:rsid w:val="002E40C7"/>
    <w:rsid w:val="002E443C"/>
    <w:rsid w:val="002E537B"/>
    <w:rsid w:val="002E6760"/>
    <w:rsid w:val="002F3DB3"/>
    <w:rsid w:val="002F4462"/>
    <w:rsid w:val="002F614B"/>
    <w:rsid w:val="003023E5"/>
    <w:rsid w:val="003046C8"/>
    <w:rsid w:val="00313612"/>
    <w:rsid w:val="003179E9"/>
    <w:rsid w:val="00327658"/>
    <w:rsid w:val="003338C6"/>
    <w:rsid w:val="00333E92"/>
    <w:rsid w:val="00340247"/>
    <w:rsid w:val="00343B1C"/>
    <w:rsid w:val="00344FEA"/>
    <w:rsid w:val="003461DA"/>
    <w:rsid w:val="00346A7F"/>
    <w:rsid w:val="0034766F"/>
    <w:rsid w:val="003522ED"/>
    <w:rsid w:val="00354043"/>
    <w:rsid w:val="003554D1"/>
    <w:rsid w:val="00360CDE"/>
    <w:rsid w:val="003612BC"/>
    <w:rsid w:val="00361847"/>
    <w:rsid w:val="00364A45"/>
    <w:rsid w:val="00366BB0"/>
    <w:rsid w:val="00374B43"/>
    <w:rsid w:val="00374FDB"/>
    <w:rsid w:val="0038420D"/>
    <w:rsid w:val="00393047"/>
    <w:rsid w:val="00395750"/>
    <w:rsid w:val="00396CE8"/>
    <w:rsid w:val="00397504"/>
    <w:rsid w:val="003A1462"/>
    <w:rsid w:val="003A1E07"/>
    <w:rsid w:val="003A5508"/>
    <w:rsid w:val="003A56D8"/>
    <w:rsid w:val="003B5C83"/>
    <w:rsid w:val="003D060C"/>
    <w:rsid w:val="003E215B"/>
    <w:rsid w:val="003E2489"/>
    <w:rsid w:val="003E42EA"/>
    <w:rsid w:val="003E4C67"/>
    <w:rsid w:val="003F5AE7"/>
    <w:rsid w:val="003F740B"/>
    <w:rsid w:val="00402A8D"/>
    <w:rsid w:val="00403AD1"/>
    <w:rsid w:val="00403E0F"/>
    <w:rsid w:val="0040716F"/>
    <w:rsid w:val="004164AF"/>
    <w:rsid w:val="004167E9"/>
    <w:rsid w:val="004171B9"/>
    <w:rsid w:val="00417E3D"/>
    <w:rsid w:val="00417F88"/>
    <w:rsid w:val="00422B1F"/>
    <w:rsid w:val="004233E1"/>
    <w:rsid w:val="00424B34"/>
    <w:rsid w:val="00432B0E"/>
    <w:rsid w:val="00434674"/>
    <w:rsid w:val="00435FFD"/>
    <w:rsid w:val="00437C35"/>
    <w:rsid w:val="00451BCD"/>
    <w:rsid w:val="00453B89"/>
    <w:rsid w:val="00463862"/>
    <w:rsid w:val="004816B9"/>
    <w:rsid w:val="00481C1B"/>
    <w:rsid w:val="00486B80"/>
    <w:rsid w:val="00487571"/>
    <w:rsid w:val="0049068A"/>
    <w:rsid w:val="00492893"/>
    <w:rsid w:val="004A66B4"/>
    <w:rsid w:val="004B292C"/>
    <w:rsid w:val="004C7B5E"/>
    <w:rsid w:val="004D1E5C"/>
    <w:rsid w:val="004D39BE"/>
    <w:rsid w:val="004D50BA"/>
    <w:rsid w:val="004E5761"/>
    <w:rsid w:val="004E7F6E"/>
    <w:rsid w:val="004F197F"/>
    <w:rsid w:val="004F4F29"/>
    <w:rsid w:val="0050073F"/>
    <w:rsid w:val="00501A11"/>
    <w:rsid w:val="00504EB5"/>
    <w:rsid w:val="00511DE4"/>
    <w:rsid w:val="00512446"/>
    <w:rsid w:val="00512AE9"/>
    <w:rsid w:val="0052003C"/>
    <w:rsid w:val="00520C09"/>
    <w:rsid w:val="00525D4D"/>
    <w:rsid w:val="00535430"/>
    <w:rsid w:val="005378C8"/>
    <w:rsid w:val="005415A4"/>
    <w:rsid w:val="005455E4"/>
    <w:rsid w:val="0055583F"/>
    <w:rsid w:val="00560344"/>
    <w:rsid w:val="00561AAE"/>
    <w:rsid w:val="00561C9A"/>
    <w:rsid w:val="00564C5D"/>
    <w:rsid w:val="0056563C"/>
    <w:rsid w:val="00565676"/>
    <w:rsid w:val="005749B1"/>
    <w:rsid w:val="00582FA7"/>
    <w:rsid w:val="005850FB"/>
    <w:rsid w:val="005860DC"/>
    <w:rsid w:val="00586B32"/>
    <w:rsid w:val="00591C20"/>
    <w:rsid w:val="0059793D"/>
    <w:rsid w:val="005A07B6"/>
    <w:rsid w:val="005A09DF"/>
    <w:rsid w:val="005A3587"/>
    <w:rsid w:val="005A4C59"/>
    <w:rsid w:val="005A6655"/>
    <w:rsid w:val="005A7F6D"/>
    <w:rsid w:val="005B0604"/>
    <w:rsid w:val="005B0CF9"/>
    <w:rsid w:val="005B2B91"/>
    <w:rsid w:val="005B443C"/>
    <w:rsid w:val="005B622D"/>
    <w:rsid w:val="005B7B18"/>
    <w:rsid w:val="005B7C9E"/>
    <w:rsid w:val="005C447F"/>
    <w:rsid w:val="005D18C4"/>
    <w:rsid w:val="0060179E"/>
    <w:rsid w:val="00601F94"/>
    <w:rsid w:val="00605F38"/>
    <w:rsid w:val="00606598"/>
    <w:rsid w:val="00611C8D"/>
    <w:rsid w:val="00617CC2"/>
    <w:rsid w:val="00623022"/>
    <w:rsid w:val="00626F63"/>
    <w:rsid w:val="00631310"/>
    <w:rsid w:val="0063637B"/>
    <w:rsid w:val="00640688"/>
    <w:rsid w:val="0064068A"/>
    <w:rsid w:val="00642627"/>
    <w:rsid w:val="0064411F"/>
    <w:rsid w:val="006510F1"/>
    <w:rsid w:val="00653279"/>
    <w:rsid w:val="00654227"/>
    <w:rsid w:val="006552CC"/>
    <w:rsid w:val="00660926"/>
    <w:rsid w:val="006655AA"/>
    <w:rsid w:val="00673BDC"/>
    <w:rsid w:val="00676B1E"/>
    <w:rsid w:val="0068130F"/>
    <w:rsid w:val="0068373F"/>
    <w:rsid w:val="00685665"/>
    <w:rsid w:val="00686932"/>
    <w:rsid w:val="006907BC"/>
    <w:rsid w:val="00692631"/>
    <w:rsid w:val="006A06F0"/>
    <w:rsid w:val="006A1B9F"/>
    <w:rsid w:val="006A1F4F"/>
    <w:rsid w:val="006A4ECE"/>
    <w:rsid w:val="006B2F88"/>
    <w:rsid w:val="006B63B7"/>
    <w:rsid w:val="006C1A8F"/>
    <w:rsid w:val="006C63B7"/>
    <w:rsid w:val="006D2EE4"/>
    <w:rsid w:val="006D35D1"/>
    <w:rsid w:val="006D4804"/>
    <w:rsid w:val="006D63B0"/>
    <w:rsid w:val="006E4977"/>
    <w:rsid w:val="006E61EB"/>
    <w:rsid w:val="006F4DC4"/>
    <w:rsid w:val="006F6D31"/>
    <w:rsid w:val="0070156F"/>
    <w:rsid w:val="007034D8"/>
    <w:rsid w:val="00707733"/>
    <w:rsid w:val="00714AE1"/>
    <w:rsid w:val="00730A3D"/>
    <w:rsid w:val="00733C08"/>
    <w:rsid w:val="00735FA0"/>
    <w:rsid w:val="00742FEA"/>
    <w:rsid w:val="007434CD"/>
    <w:rsid w:val="007473FF"/>
    <w:rsid w:val="00747B00"/>
    <w:rsid w:val="007529A1"/>
    <w:rsid w:val="0075382B"/>
    <w:rsid w:val="00755141"/>
    <w:rsid w:val="007561BB"/>
    <w:rsid w:val="007607A8"/>
    <w:rsid w:val="0076116B"/>
    <w:rsid w:val="0076606D"/>
    <w:rsid w:val="00774E01"/>
    <w:rsid w:val="00784D0C"/>
    <w:rsid w:val="007912E2"/>
    <w:rsid w:val="0079217A"/>
    <w:rsid w:val="007A1AE5"/>
    <w:rsid w:val="007A63B1"/>
    <w:rsid w:val="007B35BF"/>
    <w:rsid w:val="007B4DD0"/>
    <w:rsid w:val="007B5167"/>
    <w:rsid w:val="007B746C"/>
    <w:rsid w:val="007D72C9"/>
    <w:rsid w:val="007D73FF"/>
    <w:rsid w:val="007E2729"/>
    <w:rsid w:val="007E740B"/>
    <w:rsid w:val="007F0EBE"/>
    <w:rsid w:val="007F6F5D"/>
    <w:rsid w:val="00803B48"/>
    <w:rsid w:val="008070E2"/>
    <w:rsid w:val="008211E8"/>
    <w:rsid w:val="00824552"/>
    <w:rsid w:val="008254A6"/>
    <w:rsid w:val="00834EE9"/>
    <w:rsid w:val="00844D1D"/>
    <w:rsid w:val="00846F8D"/>
    <w:rsid w:val="00847C22"/>
    <w:rsid w:val="008509EC"/>
    <w:rsid w:val="00851551"/>
    <w:rsid w:val="00851EEB"/>
    <w:rsid w:val="008609A4"/>
    <w:rsid w:val="00861C9E"/>
    <w:rsid w:val="008620B1"/>
    <w:rsid w:val="008624B1"/>
    <w:rsid w:val="00863601"/>
    <w:rsid w:val="00864B57"/>
    <w:rsid w:val="00870CB8"/>
    <w:rsid w:val="008710A4"/>
    <w:rsid w:val="00872F38"/>
    <w:rsid w:val="00877778"/>
    <w:rsid w:val="00896B5E"/>
    <w:rsid w:val="008A0169"/>
    <w:rsid w:val="008B2D83"/>
    <w:rsid w:val="008B4203"/>
    <w:rsid w:val="008B530A"/>
    <w:rsid w:val="008B5D30"/>
    <w:rsid w:val="008C206B"/>
    <w:rsid w:val="008C2732"/>
    <w:rsid w:val="008C3DA5"/>
    <w:rsid w:val="008C57BA"/>
    <w:rsid w:val="008D06BF"/>
    <w:rsid w:val="008D3965"/>
    <w:rsid w:val="008E24FD"/>
    <w:rsid w:val="008E343D"/>
    <w:rsid w:val="008E38FB"/>
    <w:rsid w:val="008E4098"/>
    <w:rsid w:val="008E4A74"/>
    <w:rsid w:val="008F20F5"/>
    <w:rsid w:val="008F622B"/>
    <w:rsid w:val="00901536"/>
    <w:rsid w:val="0090572F"/>
    <w:rsid w:val="0091318C"/>
    <w:rsid w:val="00913400"/>
    <w:rsid w:val="00913A03"/>
    <w:rsid w:val="009156D5"/>
    <w:rsid w:val="0093367B"/>
    <w:rsid w:val="009403AD"/>
    <w:rsid w:val="009408CD"/>
    <w:rsid w:val="00941968"/>
    <w:rsid w:val="009430B7"/>
    <w:rsid w:val="00965A8E"/>
    <w:rsid w:val="009676BF"/>
    <w:rsid w:val="0097386E"/>
    <w:rsid w:val="009806B1"/>
    <w:rsid w:val="0098491B"/>
    <w:rsid w:val="00986819"/>
    <w:rsid w:val="00990CA0"/>
    <w:rsid w:val="00995270"/>
    <w:rsid w:val="009A51C2"/>
    <w:rsid w:val="009A7005"/>
    <w:rsid w:val="009B5433"/>
    <w:rsid w:val="009C72E3"/>
    <w:rsid w:val="009D001E"/>
    <w:rsid w:val="009D06F7"/>
    <w:rsid w:val="009E273D"/>
    <w:rsid w:val="009F003A"/>
    <w:rsid w:val="009F1E1F"/>
    <w:rsid w:val="009F75B6"/>
    <w:rsid w:val="00A0325F"/>
    <w:rsid w:val="00A04052"/>
    <w:rsid w:val="00A0438E"/>
    <w:rsid w:val="00A06E23"/>
    <w:rsid w:val="00A07076"/>
    <w:rsid w:val="00A10C0F"/>
    <w:rsid w:val="00A16D39"/>
    <w:rsid w:val="00A27A84"/>
    <w:rsid w:val="00A27C5C"/>
    <w:rsid w:val="00A33B79"/>
    <w:rsid w:val="00A42339"/>
    <w:rsid w:val="00A458E9"/>
    <w:rsid w:val="00A608C9"/>
    <w:rsid w:val="00A63184"/>
    <w:rsid w:val="00A70DB9"/>
    <w:rsid w:val="00A734E6"/>
    <w:rsid w:val="00A75BB5"/>
    <w:rsid w:val="00A80461"/>
    <w:rsid w:val="00A83BAB"/>
    <w:rsid w:val="00A846E6"/>
    <w:rsid w:val="00A85945"/>
    <w:rsid w:val="00A869E8"/>
    <w:rsid w:val="00A951CB"/>
    <w:rsid w:val="00AA1560"/>
    <w:rsid w:val="00AA294E"/>
    <w:rsid w:val="00AA4CFA"/>
    <w:rsid w:val="00AB3B6E"/>
    <w:rsid w:val="00AB446B"/>
    <w:rsid w:val="00AC2AC4"/>
    <w:rsid w:val="00AC58C8"/>
    <w:rsid w:val="00AC76ED"/>
    <w:rsid w:val="00AD2B6E"/>
    <w:rsid w:val="00AD4330"/>
    <w:rsid w:val="00AD5008"/>
    <w:rsid w:val="00AD5034"/>
    <w:rsid w:val="00AD643C"/>
    <w:rsid w:val="00AD6F12"/>
    <w:rsid w:val="00AE011D"/>
    <w:rsid w:val="00AE5EDB"/>
    <w:rsid w:val="00AE7B76"/>
    <w:rsid w:val="00AF08CC"/>
    <w:rsid w:val="00AF53D6"/>
    <w:rsid w:val="00B0048C"/>
    <w:rsid w:val="00B022D4"/>
    <w:rsid w:val="00B063C9"/>
    <w:rsid w:val="00B068CE"/>
    <w:rsid w:val="00B13300"/>
    <w:rsid w:val="00B208B3"/>
    <w:rsid w:val="00B248B4"/>
    <w:rsid w:val="00B273D5"/>
    <w:rsid w:val="00B3492C"/>
    <w:rsid w:val="00B376E1"/>
    <w:rsid w:val="00B4160D"/>
    <w:rsid w:val="00B43672"/>
    <w:rsid w:val="00B45020"/>
    <w:rsid w:val="00B46C92"/>
    <w:rsid w:val="00B47A04"/>
    <w:rsid w:val="00B50335"/>
    <w:rsid w:val="00B54CAD"/>
    <w:rsid w:val="00B56533"/>
    <w:rsid w:val="00B56E81"/>
    <w:rsid w:val="00B663B2"/>
    <w:rsid w:val="00B6704A"/>
    <w:rsid w:val="00B67A1A"/>
    <w:rsid w:val="00B715AF"/>
    <w:rsid w:val="00B85B8B"/>
    <w:rsid w:val="00B87C9E"/>
    <w:rsid w:val="00B97F56"/>
    <w:rsid w:val="00BA008C"/>
    <w:rsid w:val="00BA317C"/>
    <w:rsid w:val="00BA4288"/>
    <w:rsid w:val="00BA736A"/>
    <w:rsid w:val="00BB13BF"/>
    <w:rsid w:val="00BB4F63"/>
    <w:rsid w:val="00BC2D02"/>
    <w:rsid w:val="00BD0CD0"/>
    <w:rsid w:val="00BD3CDF"/>
    <w:rsid w:val="00BD5048"/>
    <w:rsid w:val="00BE1FBE"/>
    <w:rsid w:val="00BE430D"/>
    <w:rsid w:val="00BF03D2"/>
    <w:rsid w:val="00C05EEE"/>
    <w:rsid w:val="00C06FC1"/>
    <w:rsid w:val="00C10C7B"/>
    <w:rsid w:val="00C111D4"/>
    <w:rsid w:val="00C13013"/>
    <w:rsid w:val="00C14AFA"/>
    <w:rsid w:val="00C1663A"/>
    <w:rsid w:val="00C2204A"/>
    <w:rsid w:val="00C223E8"/>
    <w:rsid w:val="00C23354"/>
    <w:rsid w:val="00C30F93"/>
    <w:rsid w:val="00C32CBF"/>
    <w:rsid w:val="00C36243"/>
    <w:rsid w:val="00C363F6"/>
    <w:rsid w:val="00C37844"/>
    <w:rsid w:val="00C41B79"/>
    <w:rsid w:val="00C4439A"/>
    <w:rsid w:val="00C46606"/>
    <w:rsid w:val="00C55B98"/>
    <w:rsid w:val="00C5647D"/>
    <w:rsid w:val="00C62140"/>
    <w:rsid w:val="00C62A39"/>
    <w:rsid w:val="00C62C17"/>
    <w:rsid w:val="00C665CA"/>
    <w:rsid w:val="00C66C11"/>
    <w:rsid w:val="00C706AF"/>
    <w:rsid w:val="00C81D4E"/>
    <w:rsid w:val="00C92485"/>
    <w:rsid w:val="00C924FA"/>
    <w:rsid w:val="00CA0541"/>
    <w:rsid w:val="00CA1E8E"/>
    <w:rsid w:val="00CB1B11"/>
    <w:rsid w:val="00CB356C"/>
    <w:rsid w:val="00CC59FD"/>
    <w:rsid w:val="00CD4409"/>
    <w:rsid w:val="00CE315A"/>
    <w:rsid w:val="00CE7569"/>
    <w:rsid w:val="00CF236A"/>
    <w:rsid w:val="00CF2ACB"/>
    <w:rsid w:val="00D02C84"/>
    <w:rsid w:val="00D05C09"/>
    <w:rsid w:val="00D079B2"/>
    <w:rsid w:val="00D154F0"/>
    <w:rsid w:val="00D21CE5"/>
    <w:rsid w:val="00D24965"/>
    <w:rsid w:val="00D254F7"/>
    <w:rsid w:val="00D304BF"/>
    <w:rsid w:val="00D31F05"/>
    <w:rsid w:val="00D45A2B"/>
    <w:rsid w:val="00D5213E"/>
    <w:rsid w:val="00D5440A"/>
    <w:rsid w:val="00D55595"/>
    <w:rsid w:val="00D56990"/>
    <w:rsid w:val="00D7221F"/>
    <w:rsid w:val="00D73042"/>
    <w:rsid w:val="00D73742"/>
    <w:rsid w:val="00D76C98"/>
    <w:rsid w:val="00D80B7E"/>
    <w:rsid w:val="00D921FC"/>
    <w:rsid w:val="00D944F0"/>
    <w:rsid w:val="00DA07CB"/>
    <w:rsid w:val="00DA13A0"/>
    <w:rsid w:val="00DA374F"/>
    <w:rsid w:val="00DA7120"/>
    <w:rsid w:val="00DB11E2"/>
    <w:rsid w:val="00DB23A7"/>
    <w:rsid w:val="00DB35D2"/>
    <w:rsid w:val="00DB39D6"/>
    <w:rsid w:val="00DB47A0"/>
    <w:rsid w:val="00DC0EEA"/>
    <w:rsid w:val="00DC4C27"/>
    <w:rsid w:val="00DD1DB1"/>
    <w:rsid w:val="00DD3B9D"/>
    <w:rsid w:val="00DE0A4B"/>
    <w:rsid w:val="00DE34BC"/>
    <w:rsid w:val="00DF09CA"/>
    <w:rsid w:val="00DF14F2"/>
    <w:rsid w:val="00DF6073"/>
    <w:rsid w:val="00E02AE9"/>
    <w:rsid w:val="00E123A6"/>
    <w:rsid w:val="00E32C6F"/>
    <w:rsid w:val="00E33799"/>
    <w:rsid w:val="00E4339D"/>
    <w:rsid w:val="00E450D2"/>
    <w:rsid w:val="00E51A90"/>
    <w:rsid w:val="00E53890"/>
    <w:rsid w:val="00E63106"/>
    <w:rsid w:val="00E71900"/>
    <w:rsid w:val="00E73BE1"/>
    <w:rsid w:val="00E775DA"/>
    <w:rsid w:val="00E82211"/>
    <w:rsid w:val="00E82BC1"/>
    <w:rsid w:val="00E85B2E"/>
    <w:rsid w:val="00E937AE"/>
    <w:rsid w:val="00EA24A8"/>
    <w:rsid w:val="00EA2594"/>
    <w:rsid w:val="00EA37F1"/>
    <w:rsid w:val="00EA3D6E"/>
    <w:rsid w:val="00EA66FE"/>
    <w:rsid w:val="00EA762D"/>
    <w:rsid w:val="00EB4533"/>
    <w:rsid w:val="00ED0FAE"/>
    <w:rsid w:val="00EE450C"/>
    <w:rsid w:val="00EE6542"/>
    <w:rsid w:val="00EE761A"/>
    <w:rsid w:val="00EF0520"/>
    <w:rsid w:val="00EF587C"/>
    <w:rsid w:val="00EF62EA"/>
    <w:rsid w:val="00F016A8"/>
    <w:rsid w:val="00F1301B"/>
    <w:rsid w:val="00F15123"/>
    <w:rsid w:val="00F15C9A"/>
    <w:rsid w:val="00F162C1"/>
    <w:rsid w:val="00F210DA"/>
    <w:rsid w:val="00F302C4"/>
    <w:rsid w:val="00F34E6A"/>
    <w:rsid w:val="00F36C14"/>
    <w:rsid w:val="00F44037"/>
    <w:rsid w:val="00F51F5B"/>
    <w:rsid w:val="00F553AA"/>
    <w:rsid w:val="00F55AA9"/>
    <w:rsid w:val="00F61119"/>
    <w:rsid w:val="00F62FF4"/>
    <w:rsid w:val="00F64B9E"/>
    <w:rsid w:val="00F66C0B"/>
    <w:rsid w:val="00F70012"/>
    <w:rsid w:val="00F705A5"/>
    <w:rsid w:val="00F72B0E"/>
    <w:rsid w:val="00F7462C"/>
    <w:rsid w:val="00F75507"/>
    <w:rsid w:val="00F7693C"/>
    <w:rsid w:val="00F831C0"/>
    <w:rsid w:val="00F83C92"/>
    <w:rsid w:val="00F86A6D"/>
    <w:rsid w:val="00F907A0"/>
    <w:rsid w:val="00FA03C2"/>
    <w:rsid w:val="00FA0A14"/>
    <w:rsid w:val="00FA6518"/>
    <w:rsid w:val="00FA677F"/>
    <w:rsid w:val="00FB04CC"/>
    <w:rsid w:val="00FB2F1B"/>
    <w:rsid w:val="00FB3ECD"/>
    <w:rsid w:val="00FB57E7"/>
    <w:rsid w:val="00FC2169"/>
    <w:rsid w:val="00FC4ACD"/>
    <w:rsid w:val="00FC78A2"/>
    <w:rsid w:val="00FC7FAF"/>
    <w:rsid w:val="00FD38D7"/>
    <w:rsid w:val="00FD5BEE"/>
    <w:rsid w:val="00FD7F2C"/>
    <w:rsid w:val="00FF100E"/>
    <w:rsid w:val="00FF3C32"/>
    <w:rsid w:val="00FF420F"/>
    <w:rsid w:val="00FF443F"/>
    <w:rsid w:val="031932C2"/>
    <w:rsid w:val="03749257"/>
    <w:rsid w:val="0650D384"/>
    <w:rsid w:val="06E5ADDD"/>
    <w:rsid w:val="0BABD4A5"/>
    <w:rsid w:val="0EE19047"/>
    <w:rsid w:val="0EEFC961"/>
    <w:rsid w:val="0F57894F"/>
    <w:rsid w:val="10D7AD35"/>
    <w:rsid w:val="11CB7028"/>
    <w:rsid w:val="120DBEEC"/>
    <w:rsid w:val="140105D3"/>
    <w:rsid w:val="15B30BDE"/>
    <w:rsid w:val="16B032B4"/>
    <w:rsid w:val="177A7C8F"/>
    <w:rsid w:val="1821894F"/>
    <w:rsid w:val="187A202A"/>
    <w:rsid w:val="1B221CAD"/>
    <w:rsid w:val="1B31BB4B"/>
    <w:rsid w:val="1B650813"/>
    <w:rsid w:val="20829376"/>
    <w:rsid w:val="21205E27"/>
    <w:rsid w:val="21E193F2"/>
    <w:rsid w:val="23462308"/>
    <w:rsid w:val="26FD8C8B"/>
    <w:rsid w:val="27A8C808"/>
    <w:rsid w:val="29A47FA6"/>
    <w:rsid w:val="2BFCE9EE"/>
    <w:rsid w:val="2D05C167"/>
    <w:rsid w:val="2E18098C"/>
    <w:rsid w:val="2E9C22E2"/>
    <w:rsid w:val="2FD9E73C"/>
    <w:rsid w:val="30134FD0"/>
    <w:rsid w:val="365AFAD6"/>
    <w:rsid w:val="3777A234"/>
    <w:rsid w:val="3907C934"/>
    <w:rsid w:val="39CEB4F4"/>
    <w:rsid w:val="39DA8C4D"/>
    <w:rsid w:val="3B621F4C"/>
    <w:rsid w:val="3BB7FECD"/>
    <w:rsid w:val="3BC0C487"/>
    <w:rsid w:val="3E9E288E"/>
    <w:rsid w:val="40F1B15F"/>
    <w:rsid w:val="413D7AD2"/>
    <w:rsid w:val="41549341"/>
    <w:rsid w:val="41C1ACF4"/>
    <w:rsid w:val="41D5C950"/>
    <w:rsid w:val="46280464"/>
    <w:rsid w:val="46CAB4FD"/>
    <w:rsid w:val="4866855E"/>
    <w:rsid w:val="4A74E971"/>
    <w:rsid w:val="4C3F54A0"/>
    <w:rsid w:val="54892F70"/>
    <w:rsid w:val="5597DD26"/>
    <w:rsid w:val="571F055B"/>
    <w:rsid w:val="580B4D82"/>
    <w:rsid w:val="58DAD79C"/>
    <w:rsid w:val="596C4C4F"/>
    <w:rsid w:val="5B6D142C"/>
    <w:rsid w:val="5BEC33E7"/>
    <w:rsid w:val="5C8EE480"/>
    <w:rsid w:val="5DE0998B"/>
    <w:rsid w:val="5DEDB1C4"/>
    <w:rsid w:val="5F64DEB2"/>
    <w:rsid w:val="60B25AAF"/>
    <w:rsid w:val="654742F4"/>
    <w:rsid w:val="68B18E92"/>
    <w:rsid w:val="6ABADE8C"/>
    <w:rsid w:val="6B07D43A"/>
    <w:rsid w:val="6DDB6542"/>
    <w:rsid w:val="6FC380AF"/>
    <w:rsid w:val="765439BB"/>
    <w:rsid w:val="7733CF81"/>
    <w:rsid w:val="77C6C7E8"/>
    <w:rsid w:val="783DF308"/>
    <w:rsid w:val="7B5D790A"/>
    <w:rsid w:val="7BF991A2"/>
    <w:rsid w:val="7CF31611"/>
    <w:rsid w:val="7E9B3F2B"/>
    <w:rsid w:val="7F6C6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12FF1"/>
  <w15:chartTrackingRefBased/>
  <w15:docId w15:val="{5B0255EF-D8CC-4379-8DD6-36C769697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3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2CBF"/>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2CBF"/>
  </w:style>
  <w:style w:type="paragraph" w:styleId="Footer">
    <w:name w:val="footer"/>
    <w:basedOn w:val="Normal"/>
    <w:link w:val="FooterChar"/>
    <w:uiPriority w:val="99"/>
    <w:unhideWhenUsed/>
    <w:rsid w:val="00C32CBF"/>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2CBF"/>
  </w:style>
  <w:style w:type="paragraph" w:styleId="NormalWeb">
    <w:name w:val="Normal (Web)"/>
    <w:basedOn w:val="Normal"/>
    <w:uiPriority w:val="99"/>
    <w:unhideWhenUsed/>
    <w:rsid w:val="00C443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72E3"/>
    <w:rPr>
      <w:color w:val="0000FF"/>
      <w:u w:val="single"/>
    </w:rPr>
  </w:style>
  <w:style w:type="table" w:styleId="TableGrid">
    <w:name w:val="Table Grid"/>
    <w:basedOn w:val="TableNormal"/>
    <w:uiPriority w:val="39"/>
    <w:qFormat/>
    <w:rsid w:val="009C7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3047"/>
    <w:pPr>
      <w:ind w:left="720"/>
      <w:contextualSpacing/>
    </w:pPr>
  </w:style>
  <w:style w:type="paragraph" w:styleId="BalloonText">
    <w:name w:val="Balloon Text"/>
    <w:basedOn w:val="Normal"/>
    <w:link w:val="BalloonTextChar"/>
    <w:uiPriority w:val="99"/>
    <w:semiHidden/>
    <w:unhideWhenUsed/>
    <w:rsid w:val="00E63106"/>
    <w:pPr>
      <w:spacing w:after="0" w:line="240" w:lineRule="auto"/>
    </w:pPr>
    <w:rPr>
      <w:sz w:val="18"/>
      <w:szCs w:val="18"/>
    </w:rPr>
  </w:style>
  <w:style w:type="character" w:customStyle="1" w:styleId="BalloonTextChar">
    <w:name w:val="Balloon Text Char"/>
    <w:basedOn w:val="DefaultParagraphFont"/>
    <w:link w:val="BalloonText"/>
    <w:uiPriority w:val="99"/>
    <w:semiHidden/>
    <w:rsid w:val="00E63106"/>
    <w:rPr>
      <w:sz w:val="18"/>
      <w:szCs w:val="18"/>
    </w:rPr>
  </w:style>
  <w:style w:type="character" w:styleId="CommentReference">
    <w:name w:val="annotation reference"/>
    <w:basedOn w:val="DefaultParagraphFont"/>
    <w:uiPriority w:val="99"/>
    <w:semiHidden/>
    <w:unhideWhenUsed/>
    <w:qFormat/>
    <w:rsid w:val="00011F7E"/>
    <w:rPr>
      <w:sz w:val="21"/>
      <w:szCs w:val="21"/>
    </w:rPr>
  </w:style>
  <w:style w:type="character" w:styleId="UnresolvedMention">
    <w:name w:val="Unresolved Mention"/>
    <w:basedOn w:val="DefaultParagraphFont"/>
    <w:uiPriority w:val="99"/>
    <w:semiHidden/>
    <w:unhideWhenUsed/>
    <w:rsid w:val="000760DD"/>
    <w:rPr>
      <w:color w:val="605E5C"/>
      <w:shd w:val="clear" w:color="auto" w:fill="E1DFDD"/>
    </w:rPr>
  </w:style>
  <w:style w:type="paragraph" w:styleId="CommentText">
    <w:name w:val="annotation text"/>
    <w:basedOn w:val="Normal"/>
    <w:link w:val="CommentTextChar"/>
    <w:uiPriority w:val="99"/>
    <w:semiHidden/>
    <w:unhideWhenUsed/>
    <w:rsid w:val="002636A5"/>
    <w:pPr>
      <w:spacing w:line="240" w:lineRule="auto"/>
    </w:pPr>
    <w:rPr>
      <w:sz w:val="20"/>
      <w:szCs w:val="20"/>
    </w:rPr>
  </w:style>
  <w:style w:type="character" w:customStyle="1" w:styleId="CommentTextChar">
    <w:name w:val="Comment Text Char"/>
    <w:basedOn w:val="DefaultParagraphFont"/>
    <w:link w:val="CommentText"/>
    <w:uiPriority w:val="99"/>
    <w:semiHidden/>
    <w:rsid w:val="002636A5"/>
    <w:rPr>
      <w:sz w:val="20"/>
      <w:szCs w:val="20"/>
    </w:rPr>
  </w:style>
  <w:style w:type="paragraph" w:styleId="CommentSubject">
    <w:name w:val="annotation subject"/>
    <w:basedOn w:val="CommentText"/>
    <w:next w:val="CommentText"/>
    <w:link w:val="CommentSubjectChar"/>
    <w:uiPriority w:val="99"/>
    <w:semiHidden/>
    <w:unhideWhenUsed/>
    <w:rsid w:val="002636A5"/>
    <w:rPr>
      <w:b/>
      <w:bCs/>
    </w:rPr>
  </w:style>
  <w:style w:type="character" w:customStyle="1" w:styleId="CommentSubjectChar">
    <w:name w:val="Comment Subject Char"/>
    <w:basedOn w:val="CommentTextChar"/>
    <w:link w:val="CommentSubject"/>
    <w:uiPriority w:val="99"/>
    <w:semiHidden/>
    <w:rsid w:val="002636A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6173">
      <w:bodyDiv w:val="1"/>
      <w:marLeft w:val="0"/>
      <w:marRight w:val="0"/>
      <w:marTop w:val="0"/>
      <w:marBottom w:val="0"/>
      <w:divBdr>
        <w:top w:val="none" w:sz="0" w:space="0" w:color="auto"/>
        <w:left w:val="none" w:sz="0" w:space="0" w:color="auto"/>
        <w:bottom w:val="none" w:sz="0" w:space="0" w:color="auto"/>
        <w:right w:val="none" w:sz="0" w:space="0" w:color="auto"/>
      </w:divBdr>
    </w:div>
    <w:div w:id="225262800">
      <w:bodyDiv w:val="1"/>
      <w:marLeft w:val="0"/>
      <w:marRight w:val="0"/>
      <w:marTop w:val="0"/>
      <w:marBottom w:val="0"/>
      <w:divBdr>
        <w:top w:val="none" w:sz="0" w:space="0" w:color="auto"/>
        <w:left w:val="none" w:sz="0" w:space="0" w:color="auto"/>
        <w:bottom w:val="none" w:sz="0" w:space="0" w:color="auto"/>
        <w:right w:val="none" w:sz="0" w:space="0" w:color="auto"/>
      </w:divBdr>
    </w:div>
    <w:div w:id="552036705">
      <w:bodyDiv w:val="1"/>
      <w:marLeft w:val="0"/>
      <w:marRight w:val="0"/>
      <w:marTop w:val="0"/>
      <w:marBottom w:val="0"/>
      <w:divBdr>
        <w:top w:val="none" w:sz="0" w:space="0" w:color="auto"/>
        <w:left w:val="none" w:sz="0" w:space="0" w:color="auto"/>
        <w:bottom w:val="none" w:sz="0" w:space="0" w:color="auto"/>
        <w:right w:val="none" w:sz="0" w:space="0" w:color="auto"/>
      </w:divBdr>
    </w:div>
    <w:div w:id="657345413">
      <w:bodyDiv w:val="1"/>
      <w:marLeft w:val="0"/>
      <w:marRight w:val="0"/>
      <w:marTop w:val="0"/>
      <w:marBottom w:val="0"/>
      <w:divBdr>
        <w:top w:val="none" w:sz="0" w:space="0" w:color="auto"/>
        <w:left w:val="none" w:sz="0" w:space="0" w:color="auto"/>
        <w:bottom w:val="none" w:sz="0" w:space="0" w:color="auto"/>
        <w:right w:val="none" w:sz="0" w:space="0" w:color="auto"/>
      </w:divBdr>
    </w:div>
    <w:div w:id="820075300">
      <w:bodyDiv w:val="1"/>
      <w:marLeft w:val="0"/>
      <w:marRight w:val="0"/>
      <w:marTop w:val="0"/>
      <w:marBottom w:val="0"/>
      <w:divBdr>
        <w:top w:val="none" w:sz="0" w:space="0" w:color="auto"/>
        <w:left w:val="none" w:sz="0" w:space="0" w:color="auto"/>
        <w:bottom w:val="none" w:sz="0" w:space="0" w:color="auto"/>
        <w:right w:val="none" w:sz="0" w:space="0" w:color="auto"/>
      </w:divBdr>
    </w:div>
    <w:div w:id="952326727">
      <w:bodyDiv w:val="1"/>
      <w:marLeft w:val="0"/>
      <w:marRight w:val="0"/>
      <w:marTop w:val="0"/>
      <w:marBottom w:val="0"/>
      <w:divBdr>
        <w:top w:val="none" w:sz="0" w:space="0" w:color="auto"/>
        <w:left w:val="none" w:sz="0" w:space="0" w:color="auto"/>
        <w:bottom w:val="none" w:sz="0" w:space="0" w:color="auto"/>
        <w:right w:val="none" w:sz="0" w:space="0" w:color="auto"/>
      </w:divBdr>
    </w:div>
    <w:div w:id="959186633">
      <w:bodyDiv w:val="1"/>
      <w:marLeft w:val="0"/>
      <w:marRight w:val="0"/>
      <w:marTop w:val="0"/>
      <w:marBottom w:val="0"/>
      <w:divBdr>
        <w:top w:val="none" w:sz="0" w:space="0" w:color="auto"/>
        <w:left w:val="none" w:sz="0" w:space="0" w:color="auto"/>
        <w:bottom w:val="none" w:sz="0" w:space="0" w:color="auto"/>
        <w:right w:val="none" w:sz="0" w:space="0" w:color="auto"/>
      </w:divBdr>
    </w:div>
    <w:div w:id="1479961168">
      <w:bodyDiv w:val="1"/>
      <w:marLeft w:val="0"/>
      <w:marRight w:val="0"/>
      <w:marTop w:val="0"/>
      <w:marBottom w:val="0"/>
      <w:divBdr>
        <w:top w:val="none" w:sz="0" w:space="0" w:color="auto"/>
        <w:left w:val="none" w:sz="0" w:space="0" w:color="auto"/>
        <w:bottom w:val="none" w:sz="0" w:space="0" w:color="auto"/>
        <w:right w:val="none" w:sz="0" w:space="0" w:color="auto"/>
      </w:divBdr>
    </w:div>
    <w:div w:id="1532257879">
      <w:bodyDiv w:val="1"/>
      <w:marLeft w:val="0"/>
      <w:marRight w:val="0"/>
      <w:marTop w:val="0"/>
      <w:marBottom w:val="0"/>
      <w:divBdr>
        <w:top w:val="none" w:sz="0" w:space="0" w:color="auto"/>
        <w:left w:val="none" w:sz="0" w:space="0" w:color="auto"/>
        <w:bottom w:val="none" w:sz="0" w:space="0" w:color="auto"/>
        <w:right w:val="none" w:sz="0" w:space="0" w:color="auto"/>
      </w:divBdr>
    </w:div>
    <w:div w:id="1544099137">
      <w:bodyDiv w:val="1"/>
      <w:marLeft w:val="0"/>
      <w:marRight w:val="0"/>
      <w:marTop w:val="0"/>
      <w:marBottom w:val="0"/>
      <w:divBdr>
        <w:top w:val="none" w:sz="0" w:space="0" w:color="auto"/>
        <w:left w:val="none" w:sz="0" w:space="0" w:color="auto"/>
        <w:bottom w:val="none" w:sz="0" w:space="0" w:color="auto"/>
        <w:right w:val="none" w:sz="0" w:space="0" w:color="auto"/>
      </w:divBdr>
    </w:div>
    <w:div w:id="1909532504">
      <w:bodyDiv w:val="1"/>
      <w:marLeft w:val="0"/>
      <w:marRight w:val="0"/>
      <w:marTop w:val="0"/>
      <w:marBottom w:val="0"/>
      <w:divBdr>
        <w:top w:val="none" w:sz="0" w:space="0" w:color="auto"/>
        <w:left w:val="none" w:sz="0" w:space="0" w:color="auto"/>
        <w:bottom w:val="none" w:sz="0" w:space="0" w:color="auto"/>
        <w:right w:val="none" w:sz="0" w:space="0" w:color="auto"/>
      </w:divBdr>
    </w:div>
    <w:div w:id="1944606515">
      <w:bodyDiv w:val="1"/>
      <w:marLeft w:val="0"/>
      <w:marRight w:val="0"/>
      <w:marTop w:val="0"/>
      <w:marBottom w:val="0"/>
      <w:divBdr>
        <w:top w:val="none" w:sz="0" w:space="0" w:color="auto"/>
        <w:left w:val="none" w:sz="0" w:space="0" w:color="auto"/>
        <w:bottom w:val="none" w:sz="0" w:space="0" w:color="auto"/>
        <w:right w:val="none" w:sz="0" w:space="0" w:color="auto"/>
      </w:divBdr>
    </w:div>
    <w:div w:id="1960843468">
      <w:bodyDiv w:val="1"/>
      <w:marLeft w:val="0"/>
      <w:marRight w:val="0"/>
      <w:marTop w:val="0"/>
      <w:marBottom w:val="0"/>
      <w:divBdr>
        <w:top w:val="none" w:sz="0" w:space="0" w:color="auto"/>
        <w:left w:val="none" w:sz="0" w:space="0" w:color="auto"/>
        <w:bottom w:val="none" w:sz="0" w:space="0" w:color="auto"/>
        <w:right w:val="none" w:sz="0" w:space="0" w:color="auto"/>
      </w:divBdr>
    </w:div>
    <w:div w:id="2005812553">
      <w:bodyDiv w:val="1"/>
      <w:marLeft w:val="0"/>
      <w:marRight w:val="0"/>
      <w:marTop w:val="0"/>
      <w:marBottom w:val="0"/>
      <w:divBdr>
        <w:top w:val="none" w:sz="0" w:space="0" w:color="auto"/>
        <w:left w:val="none" w:sz="0" w:space="0" w:color="auto"/>
        <w:bottom w:val="none" w:sz="0" w:space="0" w:color="auto"/>
        <w:right w:val="none" w:sz="0" w:space="0" w:color="auto"/>
      </w:divBdr>
    </w:div>
    <w:div w:id="2103061263">
      <w:bodyDiv w:val="1"/>
      <w:marLeft w:val="0"/>
      <w:marRight w:val="0"/>
      <w:marTop w:val="0"/>
      <w:marBottom w:val="0"/>
      <w:divBdr>
        <w:top w:val="none" w:sz="0" w:space="0" w:color="auto"/>
        <w:left w:val="none" w:sz="0" w:space="0" w:color="auto"/>
        <w:bottom w:val="none" w:sz="0" w:space="0" w:color="auto"/>
        <w:right w:val="none" w:sz="0" w:space="0" w:color="auto"/>
      </w:divBdr>
    </w:div>
    <w:div w:id="2111049795">
      <w:bodyDiv w:val="1"/>
      <w:marLeft w:val="0"/>
      <w:marRight w:val="0"/>
      <w:marTop w:val="0"/>
      <w:marBottom w:val="0"/>
      <w:divBdr>
        <w:top w:val="none" w:sz="0" w:space="0" w:color="auto"/>
        <w:left w:val="none" w:sz="0" w:space="0" w:color="auto"/>
        <w:bottom w:val="none" w:sz="0" w:space="0" w:color="auto"/>
        <w:right w:val="none" w:sz="0" w:space="0" w:color="auto"/>
      </w:divBdr>
      <w:divsChild>
        <w:div w:id="2089112298">
          <w:marLeft w:val="0"/>
          <w:marRight w:val="0"/>
          <w:marTop w:val="0"/>
          <w:marBottom w:val="0"/>
          <w:divBdr>
            <w:top w:val="none" w:sz="0" w:space="0" w:color="auto"/>
            <w:left w:val="none" w:sz="0" w:space="0" w:color="auto"/>
            <w:bottom w:val="none" w:sz="0" w:space="0" w:color="auto"/>
            <w:right w:val="none" w:sz="0" w:space="0" w:color="auto"/>
          </w:divBdr>
        </w:div>
      </w:divsChild>
    </w:div>
    <w:div w:id="2130930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education.makeblock.com/help/category/mblock-block-base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imperial.ac.uk/admin-services/library/learning-support/reference-management/harvard-style/"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bere\Downloads\Makeblock%20Education%20Lesson%20Plan_Template%201.1%20(2).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Vorschau xmlns="e4d70162-ace3-44e7-92ab-2f9373d5bb77" xsi:nil="true"/>
    <lo xmlns="e4d70162-ace3-44e7-92ab-2f9373d5bb77" xsi:nil="true"/>
    <SharedWithUsers xmlns="53fe7858-66a6-4f29-b74a-60c7079a3f54">
      <UserInfo>
        <DisplayName/>
        <AccountId xsi:nil="true"/>
        <AccountType/>
      </UserInfo>
    </SharedWithUsers>
    <TaxCatchAll xmlns="53fe7858-66a6-4f29-b74a-60c7079a3f54" xsi:nil="true"/>
    <lcf76f155ced4ddcb4097134ff3c332f xmlns="e4d70162-ace3-44e7-92ab-2f9373d5bb7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D7B8DB6F5F204C9F0FB1EAC793A34B" ma:contentTypeVersion="29" ma:contentTypeDescription="Create a new document." ma:contentTypeScope="" ma:versionID="6964f1607b912fcc36217ec03ded4be1">
  <xsd:schema xmlns:xsd="http://www.w3.org/2001/XMLSchema" xmlns:xs="http://www.w3.org/2001/XMLSchema" xmlns:p="http://schemas.microsoft.com/office/2006/metadata/properties" xmlns:ns2="e4d70162-ace3-44e7-92ab-2f9373d5bb77" xmlns:ns3="53fe7858-66a6-4f29-b74a-60c7079a3f54" targetNamespace="http://schemas.microsoft.com/office/2006/metadata/properties" ma:root="true" ma:fieldsID="5b5f26e8beb466e3c060feb241a6a910" ns2:_="" ns3:_="">
    <xsd:import namespace="e4d70162-ace3-44e7-92ab-2f9373d5bb77"/>
    <xsd:import namespace="53fe7858-66a6-4f29-b74a-60c7079a3f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Location" minOccurs="0"/>
                <xsd:element ref="ns2:lo" minOccurs="0"/>
                <xsd:element ref="ns2:cf6bef2a-12ef-4532-837e-bb831867c9eaCountryOrRegion" minOccurs="0"/>
                <xsd:element ref="ns2:cf6bef2a-12ef-4532-837e-bb831867c9eaState" minOccurs="0"/>
                <xsd:element ref="ns2:cf6bef2a-12ef-4532-837e-bb831867c9eaCity" minOccurs="0"/>
                <xsd:element ref="ns2:cf6bef2a-12ef-4532-837e-bb831867c9eaPostalCode" minOccurs="0"/>
                <xsd:element ref="ns2:cf6bef2a-12ef-4532-837e-bb831867c9eaStreet" minOccurs="0"/>
                <xsd:element ref="ns2:cf6bef2a-12ef-4532-837e-bb831867c9eaGeoLoc" minOccurs="0"/>
                <xsd:element ref="ns2:cf6bef2a-12ef-4532-837e-bb831867c9eaDispName" minOccurs="0"/>
                <xsd:element ref="ns3:SharedWithUsers" minOccurs="0"/>
                <xsd:element ref="ns3:SharedWithDetails" minOccurs="0"/>
                <xsd:element ref="ns2:MediaLengthInSeconds" minOccurs="0"/>
                <xsd:element ref="ns2:Vorschau"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d70162-ace3-44e7-92ab-2f9373d5bb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lo" ma:index="18" nillable="true" ma:displayName="lo" ma:format="Dropdown" ma:internalName="lo">
      <xsd:simpleType>
        <xsd:restriction base="dms:Unknown"/>
      </xsd:simpleType>
    </xsd:element>
    <xsd:element name="cf6bef2a-12ef-4532-837e-bb831867c9eaCountryOrRegion" ma:index="19" nillable="true" ma:displayName="lo: Country/Region" ma:internalName="CountryOrRegion" ma:readOnly="true">
      <xsd:simpleType>
        <xsd:restriction base="dms:Text"/>
      </xsd:simpleType>
    </xsd:element>
    <xsd:element name="cf6bef2a-12ef-4532-837e-bb831867c9eaState" ma:index="20" nillable="true" ma:displayName="lo: State" ma:internalName="State" ma:readOnly="true">
      <xsd:simpleType>
        <xsd:restriction base="dms:Text"/>
      </xsd:simpleType>
    </xsd:element>
    <xsd:element name="cf6bef2a-12ef-4532-837e-bb831867c9eaCity" ma:index="21" nillable="true" ma:displayName="lo: City" ma:internalName="City" ma:readOnly="true">
      <xsd:simpleType>
        <xsd:restriction base="dms:Text"/>
      </xsd:simpleType>
    </xsd:element>
    <xsd:element name="cf6bef2a-12ef-4532-837e-bb831867c9eaPostalCode" ma:index="22" nillable="true" ma:displayName="lo: Postal Code" ma:internalName="PostalCode" ma:readOnly="true">
      <xsd:simpleType>
        <xsd:restriction base="dms:Text"/>
      </xsd:simpleType>
    </xsd:element>
    <xsd:element name="cf6bef2a-12ef-4532-837e-bb831867c9eaStreet" ma:index="23" nillable="true" ma:displayName="lo: Street" ma:internalName="Street" ma:readOnly="true">
      <xsd:simpleType>
        <xsd:restriction base="dms:Text"/>
      </xsd:simpleType>
    </xsd:element>
    <xsd:element name="cf6bef2a-12ef-4532-837e-bb831867c9eaGeoLoc" ma:index="24" nillable="true" ma:displayName="lo: Coordinates" ma:internalName="GeoLoc" ma:readOnly="true">
      <xsd:simpleType>
        <xsd:restriction base="dms:Unknown"/>
      </xsd:simpleType>
    </xsd:element>
    <xsd:element name="cf6bef2a-12ef-4532-837e-bb831867c9eaDispName" ma:index="25" nillable="true" ma:displayName="lo: Name" ma:internalName="DispName" ma:readOnly="true">
      <xsd:simpleType>
        <xsd:restriction base="dms:Text"/>
      </xsd:simpleType>
    </xsd:element>
    <xsd:element name="MediaLengthInSeconds" ma:index="28" nillable="true" ma:displayName="Length (seconds)" ma:internalName="MediaLengthInSeconds" ma:readOnly="true">
      <xsd:simpleType>
        <xsd:restriction base="dms:Unknown"/>
      </xsd:simpleType>
    </xsd:element>
    <xsd:element name="Vorschau" ma:index="29" nillable="true" ma:displayName="Vorschau" ma:format="Thumbnail" ma:internalName="Vorschau">
      <xsd:simpleType>
        <xsd:restriction base="dms:Unknown"/>
      </xsd:simpleType>
    </xsd:element>
    <xsd:element name="lcf76f155ced4ddcb4097134ff3c332f" ma:index="32" nillable="true" ma:taxonomy="true" ma:internalName="lcf76f155ced4ddcb4097134ff3c332f" ma:taxonomyFieldName="MediaServiceImageTags" ma:displayName="Image Tags" ma:readOnly="false" ma:fieldId="{5cf76f15-5ced-4ddc-b409-7134ff3c332f}" ma:taxonomyMulti="true" ma:sspId="bcc13940-cc23-4f13-a8f1-3cf37e895aa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3fe7858-66a6-4f29-b74a-60c7079a3f54" elementFormDefault="qualified">
    <xsd:import namespace="http://schemas.microsoft.com/office/2006/documentManagement/types"/>
    <xsd:import namespace="http://schemas.microsoft.com/office/infopath/2007/PartnerControls"/>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element name="TaxCatchAll" ma:index="30" nillable="true" ma:displayName="Taxonomy Catch All Column" ma:hidden="true" ma:list="{7bc58483-8b17-41f0-8ffd-8188dc8c11bd}" ma:internalName="TaxCatchAll" ma:showField="CatchAllData" ma:web="53fe7858-66a6-4f29-b74a-60c7079a3f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CC352D-7CB0-43F9-8431-F4AACF0DB0AC}">
  <ds:schemaRefs>
    <ds:schemaRef ds:uri="http://schemas.microsoft.com/office/2006/metadata/properties"/>
    <ds:schemaRef ds:uri="http://schemas.microsoft.com/office/infopath/2007/PartnerControls"/>
    <ds:schemaRef ds:uri="e4d70162-ace3-44e7-92ab-2f9373d5bb77"/>
    <ds:schemaRef ds:uri="53fe7858-66a6-4f29-b74a-60c7079a3f54"/>
  </ds:schemaRefs>
</ds:datastoreItem>
</file>

<file path=customXml/itemProps2.xml><?xml version="1.0" encoding="utf-8"?>
<ds:datastoreItem xmlns:ds="http://schemas.openxmlformats.org/officeDocument/2006/customXml" ds:itemID="{38468740-126C-44C5-B681-524C68895A0B}">
  <ds:schemaRefs>
    <ds:schemaRef ds:uri="http://schemas.openxmlformats.org/officeDocument/2006/bibliography"/>
  </ds:schemaRefs>
</ds:datastoreItem>
</file>

<file path=customXml/itemProps3.xml><?xml version="1.0" encoding="utf-8"?>
<ds:datastoreItem xmlns:ds="http://schemas.openxmlformats.org/officeDocument/2006/customXml" ds:itemID="{1EF4D98D-C161-495A-BB78-00F6D78063D1}"/>
</file>

<file path=customXml/itemProps4.xml><?xml version="1.0" encoding="utf-8"?>
<ds:datastoreItem xmlns:ds="http://schemas.openxmlformats.org/officeDocument/2006/customXml" ds:itemID="{3A640D63-291C-4C67-A538-081C9AA938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Makeblock Education Lesson Plan_Template 1.1 (2)</Template>
  <TotalTime>1</TotalTime>
  <Pages>10</Pages>
  <Words>2369</Words>
  <Characters>13505</Characters>
  <Application>Microsoft Office Word</Application>
  <DocSecurity>0</DocSecurity>
  <Lines>112</Lines>
  <Paragraphs>31</Paragraphs>
  <ScaleCrop>false</ScaleCrop>
  <Company>Microsoft</Company>
  <LinksUpToDate>false</LinksUpToDate>
  <CharactersWithSpaces>15843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Berendsen</dc:creator>
  <cp:keywords/>
  <dc:description/>
  <cp:lastModifiedBy>Yu Hu</cp:lastModifiedBy>
  <cp:revision>10</cp:revision>
  <dcterms:created xsi:type="dcterms:W3CDTF">2021-03-29T09:55:00Z</dcterms:created>
  <dcterms:modified xsi:type="dcterms:W3CDTF">2021-08-02T08:43:00Z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0x01010062D7B8DB6F5F204C9F0FB1EAC793A34B</vt:lpwstr>
  </property>
  <property fmtid="{D5CDD505-2E9C-101B-9397-08002B2CF9AE}" pid="3" name="Order">
    <vt:r8>176800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ies>
</file>